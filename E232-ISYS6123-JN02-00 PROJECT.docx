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5BC05818" w14:textId="77777777" w:rsidR="00053265" w:rsidRDefault="00053265" w:rsidP="00B67595">
            <w:pPr>
              <w:pStyle w:val="Header"/>
              <w:rPr>
                <w:rFonts w:ascii="Arial Narrow" w:hAnsi="Arial Narrow" w:cs="Tahoma"/>
                <w:sz w:val="36"/>
              </w:rPr>
            </w:pPr>
            <w:r w:rsidRPr="00053265">
              <w:rPr>
                <w:rFonts w:ascii="Arial Narrow" w:hAnsi="Arial Narrow" w:cs="Tahoma"/>
                <w:sz w:val="36"/>
              </w:rPr>
              <w:t>ISYS6123 | ISYS6123003</w:t>
            </w:r>
          </w:p>
          <w:p w14:paraId="36656A16" w14:textId="34AA4122" w:rsidR="00235C36" w:rsidRPr="00876A58" w:rsidRDefault="00053265" w:rsidP="00B67595">
            <w:pPr>
              <w:pStyle w:val="Header"/>
              <w:rPr>
                <w:rFonts w:ascii="Arial Narrow" w:hAnsi="Arial Narrow" w:cs="Tahoma"/>
                <w:sz w:val="36"/>
                <w:lang w:val="id-ID"/>
              </w:rPr>
            </w:pPr>
            <w:r w:rsidRPr="00053265">
              <w:rPr>
                <w:rFonts w:ascii="Arial Narrow" w:hAnsi="Arial Narrow" w:cs="Tahoma"/>
                <w:sz w:val="36"/>
              </w:rPr>
              <w:t>Introduction to Database Systems</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5F15608D" w:rsidR="00F80742" w:rsidRPr="00D121E5" w:rsidRDefault="0026738C" w:rsidP="008B08C6">
            <w:pPr>
              <w:ind w:right="480"/>
              <w:rPr>
                <w:rFonts w:ascii="Tahoma" w:hAnsi="Tahoma" w:cs="Tahoma"/>
                <w:bCs/>
                <w:sz w:val="18"/>
                <w:highlight w:val="yellow"/>
              </w:rPr>
            </w:pPr>
            <w:r w:rsidRPr="0026738C">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3E7B290" w:rsidR="000732DF" w:rsidRPr="00741192" w:rsidRDefault="00CF05D3" w:rsidP="000732DF">
            <w:pPr>
              <w:jc w:val="right"/>
              <w:rPr>
                <w:rFonts w:ascii="Arial" w:hAnsi="Arial" w:cs="Arial"/>
                <w:b/>
                <w:sz w:val="20"/>
              </w:rPr>
            </w:pPr>
            <w:r w:rsidRPr="00CF05D3">
              <w:rPr>
                <w:rFonts w:ascii="Arial" w:hAnsi="Arial" w:cs="Arial"/>
                <w:b/>
                <w:sz w:val="20"/>
              </w:rPr>
              <w:t>E232-ISYS6123-JN02-00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0008021" w:rsidR="00535DA7" w:rsidRPr="00664625" w:rsidRDefault="00535DA7" w:rsidP="005B66A9">
            <w:pPr>
              <w:pStyle w:val="Header"/>
              <w:rPr>
                <w:rFonts w:ascii="Arial" w:hAnsi="Arial" w:cs="Arial"/>
                <w:b/>
                <w:i/>
                <w:sz w:val="18"/>
              </w:rPr>
            </w:pPr>
            <w:r w:rsidRPr="00664625">
              <w:rPr>
                <w:rFonts w:ascii="Arial" w:hAnsi="Arial" w:cs="Arial"/>
                <w:b/>
                <w:i/>
                <w:sz w:val="18"/>
                <w:szCs w:val="18"/>
                <w:lang w:val="id-ID"/>
              </w:rPr>
              <w:t>Valid on</w:t>
            </w:r>
            <w:r w:rsidR="00EF17AC" w:rsidRPr="00664625">
              <w:rPr>
                <w:rFonts w:ascii="Arial" w:hAnsi="Arial" w:cs="Arial"/>
                <w:b/>
                <w:i/>
                <w:sz w:val="18"/>
                <w:szCs w:val="18"/>
              </w:rPr>
              <w:t xml:space="preserve"> </w:t>
            </w:r>
            <w:r w:rsidR="00664625" w:rsidRPr="00664625">
              <w:rPr>
                <w:rFonts w:ascii="Arial" w:hAnsi="Arial" w:cs="Arial"/>
                <w:i/>
                <w:sz w:val="18"/>
                <w:szCs w:val="18"/>
              </w:rPr>
              <w:t>Eve</w:t>
            </w:r>
            <w:r w:rsidR="00664625">
              <w:rPr>
                <w:rFonts w:ascii="Arial" w:hAnsi="Arial" w:cs="Arial"/>
                <w:i/>
                <w:sz w:val="18"/>
                <w:szCs w:val="18"/>
              </w:rPr>
              <w:t>n</w:t>
            </w:r>
            <w:r w:rsidR="00EF17AC" w:rsidRPr="00664625">
              <w:rPr>
                <w:rFonts w:ascii="Arial" w:hAnsi="Arial" w:cs="Arial"/>
                <w:i/>
                <w:sz w:val="18"/>
                <w:szCs w:val="18"/>
              </w:rPr>
              <w:t xml:space="preserve"> </w:t>
            </w:r>
            <w:r w:rsidR="004074A1" w:rsidRPr="00664625">
              <w:rPr>
                <w:rFonts w:ascii="Arial" w:hAnsi="Arial" w:cs="Arial"/>
                <w:i/>
                <w:sz w:val="18"/>
                <w:szCs w:val="18"/>
                <w:lang w:val="id-ID"/>
              </w:rPr>
              <w:t>Semester</w:t>
            </w:r>
            <w:r w:rsidR="001E4042" w:rsidRPr="00664625">
              <w:rPr>
                <w:rFonts w:ascii="Arial" w:hAnsi="Arial" w:cs="Arial"/>
                <w:i/>
                <w:sz w:val="18"/>
                <w:szCs w:val="18"/>
              </w:rPr>
              <w:t xml:space="preserve"> </w:t>
            </w:r>
            <w:r w:rsidR="00DE2FA6" w:rsidRPr="00664625">
              <w:rPr>
                <w:rFonts w:ascii="Arial" w:hAnsi="Arial" w:cs="Arial"/>
                <w:i/>
                <w:sz w:val="18"/>
                <w:szCs w:val="18"/>
                <w:lang w:val="id-ID"/>
              </w:rPr>
              <w:t xml:space="preserve">Year </w:t>
            </w:r>
            <w:r w:rsidR="00664625" w:rsidRPr="00664625">
              <w:rPr>
                <w:rFonts w:ascii="Arial" w:hAnsi="Arial" w:cs="Arial"/>
                <w:i/>
                <w:sz w:val="18"/>
                <w:szCs w:val="18"/>
              </w:rPr>
              <w:t>2022</w:t>
            </w:r>
            <w:r w:rsidRPr="00664625">
              <w:rPr>
                <w:rFonts w:ascii="Arial" w:hAnsi="Arial" w:cs="Arial"/>
                <w:i/>
                <w:sz w:val="18"/>
                <w:szCs w:val="18"/>
                <w:lang w:val="id-ID"/>
              </w:rPr>
              <w:t>/</w:t>
            </w:r>
            <w:r w:rsidR="00664625" w:rsidRPr="00664625">
              <w:rPr>
                <w:rFonts w:ascii="Arial" w:hAnsi="Arial" w:cs="Arial"/>
                <w:i/>
                <w:sz w:val="18"/>
                <w:szCs w:val="18"/>
              </w:rPr>
              <w:t>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741192" w:rsidRDefault="002E3324" w:rsidP="001E7ABE">
            <w:pPr>
              <w:pStyle w:val="Header"/>
              <w:tabs>
                <w:tab w:val="clear" w:pos="4680"/>
                <w:tab w:val="left" w:pos="2129"/>
              </w:tabs>
              <w:jc w:val="right"/>
              <w:rPr>
                <w:rFonts w:ascii="Arial" w:hAnsi="Arial" w:cs="Arial"/>
                <w:b/>
                <w:sz w:val="18"/>
              </w:rPr>
            </w:pPr>
            <w:r w:rsidRPr="00741192">
              <w:rPr>
                <w:rFonts w:ascii="Arial" w:hAnsi="Arial" w:cs="Arial"/>
                <w:i/>
                <w:sz w:val="16"/>
                <w:lang w:val="id-ID"/>
              </w:rPr>
              <w:tab/>
            </w:r>
            <w:r w:rsidR="00D37E0D" w:rsidRPr="00741192">
              <w:rPr>
                <w:rFonts w:ascii="Arial" w:hAnsi="Arial" w:cs="Arial"/>
                <w:b/>
                <w:sz w:val="18"/>
                <w:lang w:val="id-ID"/>
              </w:rPr>
              <w:t>Revision</w:t>
            </w:r>
            <w:r w:rsidR="00A552D5" w:rsidRPr="00741192">
              <w:rPr>
                <w:rFonts w:ascii="Arial" w:hAnsi="Arial" w:cs="Arial"/>
                <w:b/>
                <w:sz w:val="18"/>
              </w:rPr>
              <w:t xml:space="preserve"> </w:t>
            </w:r>
            <w:r w:rsidR="007955AD" w:rsidRPr="00741192">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r w:rsidRPr="00CA2529">
        <w:t xml:space="preserve">sebagian atau seluruh </w:t>
      </w:r>
      <w:r w:rsidR="006929C3" w:rsidRPr="00CA2529">
        <w:t>jawaban</w:t>
      </w:r>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r w:rsidRPr="00CA2529">
        <w:t xml:space="preserve">Menyadur sebagian </w:t>
      </w:r>
      <w:r w:rsidR="006077FC" w:rsidRPr="00CA2529">
        <w:t>atau</w:t>
      </w:r>
      <w:r w:rsidRPr="00CA2529">
        <w:t xml:space="preserve"> seluruh </w:t>
      </w:r>
      <w:r w:rsidR="00126086" w:rsidRPr="00CA2529">
        <w:t>jawaban</w:t>
      </w:r>
      <w:r w:rsidRPr="00CA2529">
        <w:t xml:space="preserve"> dari buku</w:t>
      </w:r>
      <w:r w:rsidR="00126086" w:rsidRPr="00CA2529">
        <w:t xml:space="preserve">, catatan, video, </w:t>
      </w:r>
      <w:r w:rsidR="00B36225" w:rsidRPr="00CA2529">
        <w:t>dan jenis referensi lainnya</w:t>
      </w:r>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r w:rsidRPr="00CA2529">
        <w:t>Menyadur</w:t>
      </w:r>
      <w:r w:rsidR="0067791B" w:rsidRPr="00CA2529">
        <w:rPr>
          <w:lang w:val="id-ID"/>
        </w:rPr>
        <w:t xml:space="preserve"> sebagian </w:t>
      </w:r>
      <w:r w:rsidRPr="00CA2529">
        <w:t>atau</w:t>
      </w:r>
      <w:r w:rsidR="0067791B" w:rsidRPr="00CA2529">
        <w:rPr>
          <w:lang w:val="id-ID"/>
        </w:rPr>
        <w:t xml:space="preserve"> seluruh </w:t>
      </w:r>
      <w:r w:rsidRPr="00CA2529">
        <w:t xml:space="preserve">jawaban </w:t>
      </w:r>
      <w:r w:rsidR="0067791B" w:rsidRPr="00CA2529">
        <w:t>dari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r w:rsidRPr="00CA2529">
        <w:t>M</w:t>
      </w:r>
      <w:r w:rsidR="00C014A1" w:rsidRPr="00CA2529">
        <w:t xml:space="preserve">engumpulkan </w:t>
      </w:r>
      <w:r w:rsidR="00C85ABB" w:rsidRPr="00CA2529">
        <w:t>jawaban yang tidak sesuai dengan tema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r>
        <w:t xml:space="preserve">Melakukan tindakan </w:t>
      </w:r>
      <w:r w:rsidR="0067791B" w:rsidRPr="00CA2529">
        <w:rPr>
          <w:lang w:val="id-ID"/>
        </w:rPr>
        <w:t xml:space="preserve">yang menyebabkan </w:t>
      </w:r>
      <w:r w:rsidR="00EA7BDF" w:rsidRPr="00CA2529">
        <w:t xml:space="preserve">jawaban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disengaja maupun tidak disengaja,</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r w:rsidR="0075120A">
        <w:t>tindakan</w:t>
      </w:r>
      <w:r w:rsidRPr="00BD0E8D">
        <w:rPr>
          <w:lang w:val="id-ID"/>
        </w:rPr>
        <w:t xml:space="preserve"> seperti yang </w:t>
      </w:r>
      <w:r w:rsidR="00564AAB">
        <w:t>dicantumkan pada</w:t>
      </w:r>
      <w:r w:rsidRPr="00BD0E8D">
        <w:rPr>
          <w:lang w:val="id-ID"/>
        </w:rPr>
        <w:t xml:space="preserve"> butir </w:t>
      </w:r>
      <w:r w:rsidR="00564AAB">
        <w:t>ke-</w:t>
      </w:r>
      <w:r w:rsidRPr="00BD0E8D">
        <w:rPr>
          <w:lang w:val="id-ID"/>
        </w:rPr>
        <w:t xml:space="preserve">1, maka </w:t>
      </w:r>
      <w:r w:rsidRPr="00564AAB">
        <w:rPr>
          <w:lang w:val="id-ID"/>
        </w:rPr>
        <w:t xml:space="preserve">nilai </w:t>
      </w:r>
      <w:r w:rsidR="00564AAB">
        <w:t xml:space="preserve">mahasiswa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r w:rsidR="002F116C">
        <w:t>nol</w:t>
      </w:r>
      <w:r w:rsidRPr="00564AAB">
        <w:rPr>
          <w:lang w:val="id-ID"/>
        </w:rPr>
        <w:t>kan</w:t>
      </w:r>
      <w:r w:rsidR="002F116C">
        <w:t xml:space="preserve"> sesuai dengan peraturan yang berlaku.</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r w:rsidRPr="00EC78DE">
        <w:t xml:space="preserve">Jawaban yang dapat </w:t>
      </w:r>
      <w:r>
        <w:t xml:space="preserve">diterima dan </w:t>
      </w:r>
      <w:r w:rsidRPr="00EC78DE">
        <w:t>dinilai adalah jawaban yang dikumpulkan sebelum batas waktu yang telah ditentukan.</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r>
        <w:lastRenderedPageBreak/>
        <w:t xml:space="preserve">Jawaban akan dinilai berdasarkan teknik </w:t>
      </w:r>
      <w:r w:rsidR="007C249B">
        <w:t xml:space="preserve">atau metode </w:t>
      </w:r>
      <w:r>
        <w:t xml:space="preserve">yang diajarkan </w:t>
      </w:r>
      <w:r w:rsidR="0089053D">
        <w:t xml:space="preserve">pada kelas </w:t>
      </w:r>
      <w:r>
        <w:t xml:space="preserve">praktikum dengan menggunakan software yang </w:t>
      </w:r>
      <w:r w:rsidR="0089053D">
        <w:t xml:space="preserve">sudah </w:t>
      </w:r>
      <w:r>
        <w:t>ditentukan.</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r>
        <w:t>i</w:t>
      </w:r>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Tugas Mandiri</w:t>
            </w:r>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r w:rsidRPr="007E1E52">
              <w:rPr>
                <w:b/>
                <w:bCs/>
                <w:szCs w:val="18"/>
              </w:rPr>
              <w:t>Proyek</w:t>
            </w:r>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48A6B286" w:rsidR="002A7D96" w:rsidRPr="00337221" w:rsidRDefault="00337221" w:rsidP="0036570E">
            <w:pPr>
              <w:jc w:val="center"/>
              <w:rPr>
                <w:bCs/>
              </w:rPr>
            </w:pPr>
            <w:r>
              <w:rPr>
                <w:bCs/>
              </w:rPr>
              <w:t>40</w:t>
            </w:r>
            <w:r w:rsidR="002A7D96" w:rsidRPr="00337221">
              <w:rPr>
                <w:bCs/>
              </w:rPr>
              <w:t>%</w:t>
            </w:r>
          </w:p>
        </w:tc>
        <w:tc>
          <w:tcPr>
            <w:tcW w:w="3005" w:type="dxa"/>
            <w:vAlign w:val="center"/>
          </w:tcPr>
          <w:p w14:paraId="2BF83540" w14:textId="5AFEA2B4" w:rsidR="002A7D96" w:rsidRPr="00337221" w:rsidRDefault="00337221" w:rsidP="0036570E">
            <w:pPr>
              <w:jc w:val="center"/>
              <w:rPr>
                <w:bCs/>
              </w:rPr>
            </w:pPr>
            <w:r>
              <w:rPr>
                <w:bCs/>
              </w:rPr>
              <w:t>60%</w:t>
            </w:r>
          </w:p>
        </w:tc>
        <w:tc>
          <w:tcPr>
            <w:tcW w:w="3005" w:type="dxa"/>
            <w:vAlign w:val="center"/>
          </w:tcPr>
          <w:p w14:paraId="6C1F9204" w14:textId="55E1C9FF" w:rsidR="002A7D96" w:rsidRPr="00337221" w:rsidRDefault="00337221" w:rsidP="0036570E">
            <w:pPr>
              <w:jc w:val="center"/>
              <w:rPr>
                <w:bCs/>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r>
        <w:t>Perangkat lunak</w:t>
      </w:r>
      <w:r w:rsidRPr="00BE3C75">
        <w:rPr>
          <w:lang w:val="id-ID"/>
        </w:rPr>
        <w:t xml:space="preserve"> yang digunakan </w:t>
      </w:r>
      <w:r>
        <w:t>pada matakuliah ini adalah sebagai berikut: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76FED4E" w14:textId="77777777" w:rsidR="0096043E" w:rsidRPr="0096043E" w:rsidRDefault="0096043E" w:rsidP="0096043E">
            <w:pPr>
              <w:rPr>
                <w:color w:val="000000"/>
              </w:rPr>
            </w:pPr>
            <w:r w:rsidRPr="0096043E">
              <w:rPr>
                <w:color w:val="000000"/>
              </w:rPr>
              <w:t>Microsoft Office 365</w:t>
            </w:r>
          </w:p>
          <w:p w14:paraId="0BEF83DC" w14:textId="77777777" w:rsidR="0096043E" w:rsidRPr="0096043E" w:rsidRDefault="0096043E" w:rsidP="0096043E">
            <w:pPr>
              <w:rPr>
                <w:color w:val="000000"/>
              </w:rPr>
            </w:pPr>
            <w:r w:rsidRPr="0096043E">
              <w:rPr>
                <w:color w:val="000000"/>
              </w:rPr>
              <w:t>SQL Server Developer 2019</w:t>
            </w:r>
          </w:p>
          <w:p w14:paraId="7EA23D13" w14:textId="77777777" w:rsidR="0096043E" w:rsidRPr="0096043E" w:rsidRDefault="0096043E" w:rsidP="0096043E">
            <w:pPr>
              <w:rPr>
                <w:color w:val="000000"/>
              </w:rPr>
            </w:pPr>
            <w:r w:rsidRPr="0096043E">
              <w:rPr>
                <w:color w:val="000000"/>
              </w:rPr>
              <w:t>SQL Server Management Studio 18.9.1</w:t>
            </w:r>
          </w:p>
          <w:p w14:paraId="026C7AD7" w14:textId="310DFDE9" w:rsidR="002A7D96" w:rsidRPr="0009270D" w:rsidRDefault="0096043E" w:rsidP="0096043E">
            <w:pPr>
              <w:rPr>
                <w:bCs/>
                <w:highlight w:val="yellow"/>
              </w:rPr>
            </w:pPr>
            <w:r w:rsidRPr="0096043E">
              <w:rPr>
                <w:color w:val="000000"/>
              </w:rPr>
              <w:t>Visual Paradigm Community Edition 16.3</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r>
        <w:t xml:space="preserve">Ekstensi file yang </w:t>
      </w:r>
      <w:r w:rsidRPr="00D23F8D">
        <w:rPr>
          <w:lang w:val="id-ID"/>
        </w:rPr>
        <w:t>harus</w:t>
      </w:r>
      <w:r>
        <w:t xml:space="preserve"> dikumpulkan</w:t>
      </w:r>
      <w:r w:rsidRPr="00D23F8D">
        <w:t xml:space="preserve"> untuk matakuliah ini adalah sebagai berikut: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Tugas Mandiri</w:t>
            </w:r>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r w:rsidRPr="007E1E52">
              <w:rPr>
                <w:b/>
                <w:bCs/>
                <w:szCs w:val="18"/>
              </w:rPr>
              <w:t>Proyek</w:t>
            </w:r>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0057E963" w:rsidR="002A7D96" w:rsidRPr="0096043E" w:rsidRDefault="0096043E" w:rsidP="0096043E">
            <w:pPr>
              <w:jc w:val="center"/>
              <w:rPr>
                <w:bCs/>
              </w:rPr>
            </w:pPr>
            <w:r>
              <w:rPr>
                <w:bCs/>
              </w:rPr>
              <w:t>SQL</w:t>
            </w:r>
          </w:p>
        </w:tc>
        <w:tc>
          <w:tcPr>
            <w:tcW w:w="3005" w:type="dxa"/>
            <w:vAlign w:val="center"/>
          </w:tcPr>
          <w:p w14:paraId="0CE79C0C" w14:textId="1DEC8F28" w:rsidR="002A7D96" w:rsidRPr="0096043E" w:rsidRDefault="0096043E" w:rsidP="0036570E">
            <w:pPr>
              <w:jc w:val="center"/>
              <w:rPr>
                <w:bCs/>
              </w:rPr>
            </w:pPr>
            <w:r w:rsidRPr="0096043E">
              <w:rPr>
                <w:bCs/>
              </w:rPr>
              <w:t>SQL, VPP, Image Files (JPG / PNG)</w:t>
            </w:r>
          </w:p>
        </w:tc>
        <w:tc>
          <w:tcPr>
            <w:tcW w:w="3005" w:type="dxa"/>
            <w:vAlign w:val="center"/>
          </w:tcPr>
          <w:p w14:paraId="2C5A205F" w14:textId="77777777" w:rsidR="002A7D96" w:rsidRPr="0096043E" w:rsidRDefault="002A7D96" w:rsidP="0036570E">
            <w:pPr>
              <w:jc w:val="center"/>
              <w:rPr>
                <w:bCs/>
              </w:rPr>
            </w:pPr>
            <w:r w:rsidRPr="0096043E">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dikumpulkan </w:t>
      </w:r>
      <w:r w:rsidR="00391027">
        <w:t xml:space="preserve">adalah </w:t>
      </w:r>
      <w:r w:rsidR="0089053D">
        <w:t xml:space="preserve">keseluruhan jawaban beserta dengan aset yang digunakan (gambar, audio, video, dll) dan dokumentasi proyek yang berisikan </w:t>
      </w:r>
      <w:r w:rsidR="00A0789A">
        <w:t xml:space="preserve">link referensi </w:t>
      </w:r>
      <w:r w:rsidR="002F78B1">
        <w:t xml:space="preserve">aset </w:t>
      </w:r>
      <w:r w:rsidR="00F8375F">
        <w:t>dan penjelasan mengenai aplikasi yang dibuat</w:t>
      </w:r>
      <w:r w:rsidR="00E77061">
        <w:t xml:space="preserve"> (terlampir bersama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46555647" w14:textId="77777777" w:rsidR="00F1319F" w:rsidRDefault="00F1319F" w:rsidP="00F1319F">
      <w:pPr>
        <w:spacing w:line="360" w:lineRule="auto"/>
        <w:jc w:val="center"/>
      </w:pPr>
      <w:r w:rsidRPr="47D0AF3D">
        <w:rPr>
          <w:b/>
          <w:bCs/>
          <w:sz w:val="32"/>
          <w:szCs w:val="32"/>
        </w:rPr>
        <w:t>JigitalclouN</w:t>
      </w:r>
    </w:p>
    <w:p w14:paraId="52DBC7C5" w14:textId="77777777" w:rsidR="00F1319F" w:rsidRPr="004B1035" w:rsidRDefault="00F1319F" w:rsidP="00F1319F">
      <w:pPr>
        <w:spacing w:line="360" w:lineRule="auto"/>
        <w:jc w:val="both"/>
      </w:pPr>
      <w:r w:rsidRPr="004B1035">
        <w:rPr>
          <w:b/>
        </w:rPr>
        <w:tab/>
      </w:r>
      <w:r w:rsidRPr="47D0AF3D">
        <w:rPr>
          <w:b/>
          <w:bCs/>
        </w:rPr>
        <w:t xml:space="preserve">JigitalclouN </w:t>
      </w:r>
      <w:r w:rsidRPr="47D0AF3D">
        <w:t xml:space="preserve">is an international server rental services provider that also sells the server hardware used to host the servers. As a successful international company, </w:t>
      </w:r>
      <w:r w:rsidRPr="47D0AF3D">
        <w:rPr>
          <w:b/>
          <w:bCs/>
        </w:rPr>
        <w:t xml:space="preserve">JigitalclouN </w:t>
      </w:r>
      <w:r w:rsidRPr="47D0AF3D">
        <w:t>always manages to find the most strategic yet economic locations all around the world to place their servers. Therefore, it requires an efficient data management system to store and manage all its data, especially regarding the server rental transactions which happen all the time and the server sales which occur a bit less often but are still complicated to manage.</w:t>
      </w:r>
    </w:p>
    <w:p w14:paraId="548BB292" w14:textId="77777777" w:rsidR="00F1319F" w:rsidRPr="004B1035" w:rsidRDefault="00F1319F" w:rsidP="00F1319F">
      <w:pPr>
        <w:spacing w:line="360" w:lineRule="auto"/>
        <w:jc w:val="both"/>
      </w:pPr>
      <w:r w:rsidRPr="004B1035">
        <w:tab/>
        <w:t xml:space="preserve">Every </w:t>
      </w:r>
      <w:r w:rsidRPr="009D1903">
        <w:rPr>
          <w:b/>
          <w:bCs/>
        </w:rPr>
        <w:t>staff</w:t>
      </w:r>
      <w:r w:rsidRPr="004B1035">
        <w:t xml:space="preserve"> that is hired by </w:t>
      </w:r>
      <w:r w:rsidRPr="47D0AF3D">
        <w:rPr>
          <w:b/>
          <w:bCs/>
        </w:rPr>
        <w:t xml:space="preserve">JigitalclouN </w:t>
      </w:r>
      <w:r w:rsidRPr="004B1035">
        <w:t xml:space="preserve">has a job to </w:t>
      </w:r>
      <w:r w:rsidRPr="47D0AF3D">
        <w:rPr>
          <w:b/>
          <w:bCs/>
        </w:rPr>
        <w:t>serve each customer who w</w:t>
      </w:r>
      <w:r>
        <w:rPr>
          <w:b/>
          <w:bCs/>
        </w:rPr>
        <w:softHyphen/>
      </w:r>
      <w:r w:rsidRPr="47D0AF3D">
        <w:rPr>
          <w:b/>
          <w:bCs/>
        </w:rPr>
        <w:t xml:space="preserve">ants to rent servers </w:t>
      </w:r>
      <w:r w:rsidRPr="47D0AF3D">
        <w:t xml:space="preserve">or </w:t>
      </w:r>
      <w:r w:rsidRPr="47D0AF3D">
        <w:rPr>
          <w:b/>
          <w:bCs/>
        </w:rPr>
        <w:t>purchase server hardware</w:t>
      </w:r>
      <w:r w:rsidRPr="47D0AF3D">
        <w:t>.</w:t>
      </w:r>
      <w:r w:rsidRPr="004B1035">
        <w:t xml:space="preserve"> Every staff must oblige to the following </w:t>
      </w:r>
      <w:r w:rsidRPr="009D1903">
        <w:rPr>
          <w:b/>
          <w:bCs/>
        </w:rPr>
        <w:t xml:space="preserve">requirements </w:t>
      </w:r>
      <w:r w:rsidRPr="004B1035">
        <w:t>to become a staff, which are:</w:t>
      </w:r>
    </w:p>
    <w:p w14:paraId="0E4E7B5C" w14:textId="77777777" w:rsidR="00F1319F" w:rsidRPr="004B1035" w:rsidRDefault="00F1319F" w:rsidP="00F1319F">
      <w:pPr>
        <w:pStyle w:val="ListParagraph"/>
        <w:numPr>
          <w:ilvl w:val="0"/>
          <w:numId w:val="16"/>
        </w:numPr>
        <w:spacing w:line="360" w:lineRule="auto"/>
        <w:ind w:left="426" w:hanging="426"/>
        <w:jc w:val="both"/>
      </w:pPr>
      <w:r w:rsidRPr="7FF6B09F">
        <w:t xml:space="preserve">Every </w:t>
      </w:r>
      <w:bookmarkStart w:id="2" w:name="_Int_d8NhmeK4"/>
      <w:r w:rsidRPr="7FF6B09F">
        <w:t>staff</w:t>
      </w:r>
      <w:bookmarkEnd w:id="2"/>
      <w:r w:rsidRPr="7FF6B09F">
        <w:t xml:space="preserve"> working at </w:t>
      </w:r>
      <w:r w:rsidRPr="7FF6B09F">
        <w:rPr>
          <w:b/>
          <w:bCs/>
        </w:rPr>
        <w:t>JigitalclouN</w:t>
      </w:r>
      <w:r w:rsidRPr="7FF6B09F">
        <w:t xml:space="preserve"> must have completed their personal</w:t>
      </w:r>
      <w:r w:rsidRPr="7FF6B09F">
        <w:rPr>
          <w:b/>
          <w:bCs/>
        </w:rPr>
        <w:t xml:space="preserve"> information</w:t>
      </w:r>
      <w:r w:rsidRPr="7FF6B09F">
        <w:t xml:space="preserve"> like full name, gender, email, date of birth, phone number, address, and salary. Every staff has an </w:t>
      </w:r>
      <w:r w:rsidRPr="7FF6B09F">
        <w:rPr>
          <w:b/>
          <w:bCs/>
        </w:rPr>
        <w:t>identification number</w:t>
      </w:r>
      <w:r w:rsidRPr="7FF6B09F">
        <w:t xml:space="preserve"> with the following format:</w:t>
      </w:r>
    </w:p>
    <w:p w14:paraId="73DF369C" w14:textId="77777777" w:rsidR="00F1319F" w:rsidRPr="0077029E" w:rsidRDefault="00F1319F" w:rsidP="00F1319F">
      <w:pPr>
        <w:spacing w:line="360" w:lineRule="auto"/>
      </w:pPr>
      <w:r w:rsidRPr="004B1035">
        <w:rPr>
          <w:noProof/>
        </w:rPr>
        <mc:AlternateContent>
          <mc:Choice Requires="wps">
            <w:drawing>
              <wp:inline distT="0" distB="0" distL="0" distR="0" wp14:anchorId="4FB56608" wp14:editId="7D1823BC">
                <wp:extent cx="5760000" cy="462915"/>
                <wp:effectExtent l="0" t="0" r="12700" b="1651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2C1A3522" w14:textId="77777777" w:rsidR="00F1319F" w:rsidRPr="006648F0" w:rsidRDefault="00F1319F" w:rsidP="00F1319F">
                            <w:pPr>
                              <w:jc w:val="center"/>
                              <w:rPr>
                                <w:b/>
                                <w:bCs/>
                              </w:rPr>
                            </w:pPr>
                            <w:r>
                              <w:rPr>
                                <w:b/>
                                <w:bCs/>
                              </w:rPr>
                              <w:t>JCN-SXYZZ</w:t>
                            </w:r>
                          </w:p>
                          <w:p w14:paraId="04752BB4"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1E1A3D68"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6FB28E47"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type w14:anchorId="4FB56608" id="_x0000_t202" coordsize="21600,21600" o:spt="202" path="m,l,21600r21600,l21600,xe">
                <v:stroke joinstyle="miter"/>
                <v:path gradientshapeok="t" o:connecttype="rect"/>
              </v:shapetype>
              <v:shape id="Text Box 9" o:spid="_x0000_s1026"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">
                <v:textbox style="mso-fit-shape-to-text:t">
                  <w:txbxContent>
                    <w:p w14:paraId="2C1A3522" w14:textId="77777777" w:rsidR="00F1319F" w:rsidRPr="006648F0" w:rsidRDefault="00F1319F" w:rsidP="00F1319F">
                      <w:pPr>
                        <w:jc w:val="center"/>
                        <w:rPr>
                          <w:b/>
                          <w:bCs/>
                        </w:rPr>
                      </w:pPr>
                      <w:r>
                        <w:rPr>
                          <w:b/>
                          <w:bCs/>
                        </w:rPr>
                        <w:t>JCN-SXYZZ</w:t>
                      </w:r>
                    </w:p>
                    <w:p w14:paraId="04752BB4"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1E1A3D68"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6FB28E47"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553EF5BB" w14:textId="77777777" w:rsidR="00F1319F" w:rsidRDefault="00F1319F" w:rsidP="00F1319F">
      <w:pPr>
        <w:pStyle w:val="ListParagraph"/>
        <w:numPr>
          <w:ilvl w:val="0"/>
          <w:numId w:val="16"/>
        </w:numPr>
        <w:spacing w:line="360" w:lineRule="auto"/>
        <w:ind w:left="426" w:hanging="426"/>
        <w:jc w:val="both"/>
      </w:pPr>
      <w:r w:rsidRPr="004B1035">
        <w:t xml:space="preserve">Every </w:t>
      </w:r>
      <w:r>
        <w:rPr>
          <w:b/>
          <w:bCs/>
        </w:rPr>
        <w:t>server</w:t>
      </w:r>
      <w:r w:rsidRPr="004B1035">
        <w:t xml:space="preserve"> </w:t>
      </w:r>
      <w:r>
        <w:t xml:space="preserve">has a </w:t>
      </w:r>
      <w:r w:rsidRPr="00140AC2">
        <w:rPr>
          <w:b/>
          <w:bCs/>
        </w:rPr>
        <w:t>memory</w:t>
      </w:r>
      <w:r>
        <w:t xml:space="preserve"> and </w:t>
      </w:r>
      <w:r w:rsidRPr="00140AC2">
        <w:rPr>
          <w:b/>
          <w:bCs/>
        </w:rPr>
        <w:t xml:space="preserve">processor </w:t>
      </w:r>
      <w:r>
        <w:t>hardware assigned.</w:t>
      </w:r>
    </w:p>
    <w:p w14:paraId="6B65F8E6" w14:textId="77777777" w:rsidR="00F1319F" w:rsidRPr="004B1035" w:rsidRDefault="00F1319F" w:rsidP="00F1319F">
      <w:pPr>
        <w:pStyle w:val="ListParagraph"/>
        <w:numPr>
          <w:ilvl w:val="0"/>
          <w:numId w:val="16"/>
        </w:numPr>
        <w:spacing w:line="360" w:lineRule="auto"/>
        <w:ind w:left="426" w:hanging="426"/>
        <w:jc w:val="both"/>
      </w:pPr>
      <w:r>
        <w:t xml:space="preserve">Every </w:t>
      </w:r>
      <w:r>
        <w:rPr>
          <w:b/>
          <w:bCs/>
        </w:rPr>
        <w:t>memory</w:t>
      </w:r>
      <w:r>
        <w:t xml:space="preserve"> has its full product name, model code, price, frequency in megahertz (MHz), and capacity in gigabytes (GB). Every </w:t>
      </w:r>
      <w:r>
        <w:rPr>
          <w:b/>
          <w:bCs/>
        </w:rPr>
        <w:t>memory</w:t>
      </w:r>
      <w:r>
        <w:t xml:space="preserve"> hardware has an </w:t>
      </w:r>
      <w:r>
        <w:rPr>
          <w:b/>
          <w:bCs/>
        </w:rPr>
        <w:t>identification number</w:t>
      </w:r>
      <w:r>
        <w:t xml:space="preserve"> with the following format:</w:t>
      </w:r>
    </w:p>
    <w:p w14:paraId="420A73F5" w14:textId="77777777" w:rsidR="00F1319F" w:rsidRDefault="00F1319F" w:rsidP="00F1319F">
      <w:pPr>
        <w:spacing w:line="360" w:lineRule="auto"/>
      </w:pPr>
      <w:r w:rsidRPr="004B1035">
        <w:rPr>
          <w:noProof/>
        </w:rPr>
        <mc:AlternateContent>
          <mc:Choice Requires="wps">
            <w:drawing>
              <wp:inline distT="0" distB="0" distL="0" distR="0" wp14:anchorId="221FD38B" wp14:editId="3A0332DE">
                <wp:extent cx="5760000" cy="462915"/>
                <wp:effectExtent l="0" t="0" r="12700" b="1651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6B67AFCD" w14:textId="77777777" w:rsidR="00F1319F" w:rsidRPr="008E1A20" w:rsidRDefault="00F1319F" w:rsidP="00F1319F">
                            <w:pPr>
                              <w:jc w:val="center"/>
                              <w:rPr>
                                <w:b/>
                                <w:bCs/>
                              </w:rPr>
                            </w:pPr>
                            <w:r>
                              <w:rPr>
                                <w:b/>
                                <w:bCs/>
                              </w:rPr>
                              <w:t>JCN-MXYZZ</w:t>
                            </w:r>
                          </w:p>
                          <w:p w14:paraId="03D032BA"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6536C8BC"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01BFB2DC"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 w14:anchorId="221FD38B" id="Text Box 5" o:spid="_x0000_s1027"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">
                <v:textbox style="mso-fit-shape-to-text:t">
                  <w:txbxContent>
                    <w:p w14:paraId="6B67AFCD" w14:textId="77777777" w:rsidR="00F1319F" w:rsidRPr="008E1A20" w:rsidRDefault="00F1319F" w:rsidP="00F1319F">
                      <w:pPr>
                        <w:jc w:val="center"/>
                        <w:rPr>
                          <w:b/>
                          <w:bCs/>
                        </w:rPr>
                      </w:pPr>
                      <w:r>
                        <w:rPr>
                          <w:b/>
                          <w:bCs/>
                        </w:rPr>
                        <w:t>JCN-MXYZZ</w:t>
                      </w:r>
                    </w:p>
                    <w:p w14:paraId="03D032BA"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6536C8BC"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01BFB2DC"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260F6721" w14:textId="77777777" w:rsidR="00F1319F" w:rsidRPr="004B1035" w:rsidRDefault="00F1319F" w:rsidP="00F1319F">
      <w:pPr>
        <w:pStyle w:val="ListParagraph"/>
        <w:numPr>
          <w:ilvl w:val="0"/>
          <w:numId w:val="16"/>
        </w:numPr>
        <w:spacing w:line="360" w:lineRule="auto"/>
        <w:ind w:left="426" w:hanging="426"/>
        <w:jc w:val="both"/>
      </w:pPr>
      <w:r>
        <w:t xml:space="preserve">Every </w:t>
      </w:r>
      <w:r>
        <w:rPr>
          <w:b/>
          <w:bCs/>
        </w:rPr>
        <w:t>processor</w:t>
      </w:r>
      <w:r>
        <w:t xml:space="preserve"> has its full product name, model code, price, clock speed in megahertz (MHz), and the number of cores. Every </w:t>
      </w:r>
      <w:r>
        <w:rPr>
          <w:b/>
          <w:bCs/>
        </w:rPr>
        <w:t>processor</w:t>
      </w:r>
      <w:r>
        <w:t xml:space="preserve"> hardware has an </w:t>
      </w:r>
      <w:r>
        <w:rPr>
          <w:b/>
          <w:bCs/>
        </w:rPr>
        <w:t>identification number</w:t>
      </w:r>
      <w:r>
        <w:t xml:space="preserve"> with the following format:</w:t>
      </w:r>
    </w:p>
    <w:p w14:paraId="37F430C2" w14:textId="77777777" w:rsidR="00F1319F" w:rsidRDefault="00F1319F" w:rsidP="00F1319F">
      <w:pPr>
        <w:spacing w:line="360" w:lineRule="auto"/>
      </w:pPr>
      <w:r w:rsidRPr="004B1035">
        <w:rPr>
          <w:noProof/>
        </w:rPr>
        <mc:AlternateContent>
          <mc:Choice Requires="wps">
            <w:drawing>
              <wp:inline distT="0" distB="0" distL="0" distR="0" wp14:anchorId="27C35168" wp14:editId="0B16C5B2">
                <wp:extent cx="5760000" cy="462915"/>
                <wp:effectExtent l="0" t="0" r="12700" b="1651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77552C77" w14:textId="77777777" w:rsidR="00F1319F" w:rsidRPr="008E1A20" w:rsidRDefault="00F1319F" w:rsidP="00F1319F">
                            <w:pPr>
                              <w:jc w:val="center"/>
                              <w:rPr>
                                <w:b/>
                                <w:bCs/>
                              </w:rPr>
                            </w:pPr>
                            <w:r>
                              <w:rPr>
                                <w:b/>
                                <w:bCs/>
                              </w:rPr>
                              <w:t>JCN-PXYZZ</w:t>
                            </w:r>
                          </w:p>
                          <w:p w14:paraId="1997CE10"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6FC906F7"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0E1D12B1"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 w14:anchorId="27C35168" id="Text Box 4" o:spid="_x0000_s1028"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">
                <v:textbox style="mso-fit-shape-to-text:t">
                  <w:txbxContent>
                    <w:p w14:paraId="77552C77" w14:textId="77777777" w:rsidR="00F1319F" w:rsidRPr="008E1A20" w:rsidRDefault="00F1319F" w:rsidP="00F1319F">
                      <w:pPr>
                        <w:jc w:val="center"/>
                        <w:rPr>
                          <w:b/>
                          <w:bCs/>
                        </w:rPr>
                      </w:pPr>
                      <w:r>
                        <w:rPr>
                          <w:b/>
                          <w:bCs/>
                        </w:rPr>
                        <w:t>JCN-PXYZZ</w:t>
                      </w:r>
                    </w:p>
                    <w:p w14:paraId="1997CE10"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6FC906F7"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0E1D12B1"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2DFF5F2A" w14:textId="77777777" w:rsidR="00F1319F" w:rsidRDefault="00F1319F" w:rsidP="00F1319F">
      <w:pPr>
        <w:spacing w:line="360" w:lineRule="auto"/>
      </w:pPr>
    </w:p>
    <w:p w14:paraId="38F29C2F" w14:textId="77777777" w:rsidR="00F1319F" w:rsidRDefault="00F1319F" w:rsidP="00F1319F">
      <w:pPr>
        <w:pStyle w:val="ListParagraph"/>
        <w:numPr>
          <w:ilvl w:val="0"/>
          <w:numId w:val="16"/>
        </w:numPr>
        <w:spacing w:line="360" w:lineRule="auto"/>
        <w:ind w:left="426" w:hanging="426"/>
        <w:jc w:val="both"/>
      </w:pPr>
      <w:r>
        <w:lastRenderedPageBreak/>
        <w:t xml:space="preserve">Every </w:t>
      </w:r>
      <w:r>
        <w:rPr>
          <w:b/>
          <w:bCs/>
        </w:rPr>
        <w:t>server</w:t>
      </w:r>
      <w:r>
        <w:t xml:space="preserve"> has a geographical </w:t>
      </w:r>
      <w:r>
        <w:rPr>
          <w:b/>
          <w:bCs/>
        </w:rPr>
        <w:t>location</w:t>
      </w:r>
      <w:r>
        <w:t xml:space="preserve"> associated with it which is where the physical server hardware is located. This information is important because the distance from the server to the user will determine the latency.</w:t>
      </w:r>
    </w:p>
    <w:p w14:paraId="4E5E8D51" w14:textId="77777777" w:rsidR="00F1319F" w:rsidRPr="003C1430" w:rsidRDefault="00F1319F" w:rsidP="00F1319F">
      <w:pPr>
        <w:pStyle w:val="ListParagraph"/>
        <w:numPr>
          <w:ilvl w:val="0"/>
          <w:numId w:val="16"/>
        </w:numPr>
        <w:spacing w:line="360" w:lineRule="auto"/>
        <w:ind w:left="426" w:hanging="426"/>
        <w:jc w:val="both"/>
      </w:pPr>
      <w:r>
        <w:t xml:space="preserve">Every </w:t>
      </w:r>
      <w:r>
        <w:rPr>
          <w:b/>
          <w:bCs/>
        </w:rPr>
        <w:t>location</w:t>
      </w:r>
      <w:r>
        <w:t xml:space="preserve"> has the name of the city and country it is in, the zip code, and the latitude and longitude of the exact point. Every </w:t>
      </w:r>
      <w:r>
        <w:rPr>
          <w:b/>
          <w:bCs/>
        </w:rPr>
        <w:t>location</w:t>
      </w:r>
      <w:r>
        <w:t xml:space="preserve"> has an </w:t>
      </w:r>
      <w:r>
        <w:rPr>
          <w:b/>
          <w:bCs/>
        </w:rPr>
        <w:t>identification number</w:t>
      </w:r>
      <w:r>
        <w:t xml:space="preserve"> with the following format:</w:t>
      </w:r>
    </w:p>
    <w:p w14:paraId="1C6038E4" w14:textId="77777777" w:rsidR="00F1319F" w:rsidRPr="0077029E" w:rsidRDefault="00F1319F" w:rsidP="00F1319F">
      <w:pPr>
        <w:spacing w:line="360" w:lineRule="auto"/>
      </w:pPr>
      <w:r w:rsidRPr="004B1035">
        <w:rPr>
          <w:noProof/>
        </w:rPr>
        <mc:AlternateContent>
          <mc:Choice Requires="wps">
            <w:drawing>
              <wp:inline distT="0" distB="0" distL="0" distR="0" wp14:anchorId="03AAF903" wp14:editId="511F962C">
                <wp:extent cx="5760000" cy="462915"/>
                <wp:effectExtent l="0" t="0" r="12700" b="1651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444277DC" w14:textId="77777777" w:rsidR="00F1319F" w:rsidRPr="008E1A20" w:rsidRDefault="00F1319F" w:rsidP="00F1319F">
                            <w:pPr>
                              <w:jc w:val="center"/>
                              <w:rPr>
                                <w:b/>
                                <w:bCs/>
                              </w:rPr>
                            </w:pPr>
                            <w:r>
                              <w:rPr>
                                <w:b/>
                                <w:bCs/>
                              </w:rPr>
                              <w:t>JCN-LXYZZ</w:t>
                            </w:r>
                          </w:p>
                          <w:p w14:paraId="44FD1C7F"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3D3B0B5B"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1D2F6605"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 w14:anchorId="03AAF903" id="_x0000_s1029"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">
                <v:textbox style="mso-fit-shape-to-text:t">
                  <w:txbxContent>
                    <w:p w14:paraId="444277DC" w14:textId="77777777" w:rsidR="00F1319F" w:rsidRPr="008E1A20" w:rsidRDefault="00F1319F" w:rsidP="00F1319F">
                      <w:pPr>
                        <w:jc w:val="center"/>
                        <w:rPr>
                          <w:b/>
                          <w:bCs/>
                        </w:rPr>
                      </w:pPr>
                      <w:r>
                        <w:rPr>
                          <w:b/>
                          <w:bCs/>
                        </w:rPr>
                        <w:t>JCN-LXYZZ</w:t>
                      </w:r>
                    </w:p>
                    <w:p w14:paraId="44FD1C7F"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3D3B0B5B"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1D2F6605"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32733BDA" w14:textId="77777777" w:rsidR="00F1319F" w:rsidRPr="003C1430" w:rsidRDefault="00F1319F" w:rsidP="00F1319F">
      <w:pPr>
        <w:pStyle w:val="ListParagraph"/>
        <w:numPr>
          <w:ilvl w:val="0"/>
          <w:numId w:val="16"/>
        </w:numPr>
        <w:spacing w:line="360" w:lineRule="auto"/>
        <w:ind w:left="426" w:hanging="426"/>
        <w:jc w:val="both"/>
      </w:pPr>
      <w:r>
        <w:t xml:space="preserve">Every </w:t>
      </w:r>
      <w:r>
        <w:rPr>
          <w:b/>
          <w:bCs/>
        </w:rPr>
        <w:t>server</w:t>
      </w:r>
      <w:r>
        <w:t xml:space="preserve"> has the identifier of its </w:t>
      </w:r>
      <w:r w:rsidRPr="00630ABF">
        <w:rPr>
          <w:b/>
          <w:bCs/>
        </w:rPr>
        <w:t>memory</w:t>
      </w:r>
      <w:r>
        <w:t xml:space="preserve">, </w:t>
      </w:r>
      <w:r w:rsidRPr="00630ABF">
        <w:rPr>
          <w:b/>
          <w:bCs/>
        </w:rPr>
        <w:t>processor</w:t>
      </w:r>
      <w:r>
        <w:t xml:space="preserve">, and </w:t>
      </w:r>
      <w:r w:rsidRPr="00630ABF">
        <w:rPr>
          <w:b/>
          <w:bCs/>
        </w:rPr>
        <w:t>location</w:t>
      </w:r>
      <w:r>
        <w:t xml:space="preserve"> alongside the price it is sold at. Every </w:t>
      </w:r>
      <w:r>
        <w:rPr>
          <w:b/>
          <w:bCs/>
        </w:rPr>
        <w:t>server</w:t>
      </w:r>
      <w:r>
        <w:t xml:space="preserve"> has an </w:t>
      </w:r>
      <w:r>
        <w:rPr>
          <w:b/>
          <w:bCs/>
        </w:rPr>
        <w:t>identification number</w:t>
      </w:r>
      <w:r>
        <w:t xml:space="preserve"> with the following format:</w:t>
      </w:r>
    </w:p>
    <w:p w14:paraId="09CBD671" w14:textId="77777777" w:rsidR="00F1319F" w:rsidRPr="004C64A3" w:rsidRDefault="00F1319F" w:rsidP="00F1319F">
      <w:pPr>
        <w:spacing w:line="360" w:lineRule="auto"/>
      </w:pPr>
      <w:r w:rsidRPr="004B1035">
        <w:rPr>
          <w:noProof/>
        </w:rPr>
        <mc:AlternateContent>
          <mc:Choice Requires="wps">
            <w:drawing>
              <wp:inline distT="0" distB="0" distL="0" distR="0" wp14:anchorId="43D0E4A9" wp14:editId="3FE0F698">
                <wp:extent cx="5760000" cy="462915"/>
                <wp:effectExtent l="0" t="0" r="12700" b="16510"/>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74DEDA62" w14:textId="77777777" w:rsidR="00F1319F" w:rsidRPr="008E1A20" w:rsidRDefault="00F1319F" w:rsidP="00F1319F">
                            <w:pPr>
                              <w:jc w:val="center"/>
                              <w:rPr>
                                <w:b/>
                                <w:bCs/>
                              </w:rPr>
                            </w:pPr>
                            <w:r>
                              <w:rPr>
                                <w:b/>
                                <w:bCs/>
                              </w:rPr>
                              <w:t>JCN-VXYZZ</w:t>
                            </w:r>
                          </w:p>
                          <w:p w14:paraId="246CDBE3"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7F3C57B9"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48FE4041"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 w14:anchorId="43D0E4A9" id="_x0000_s1030"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">
                <v:textbox style="mso-fit-shape-to-text:t">
                  <w:txbxContent>
                    <w:p w14:paraId="74DEDA62" w14:textId="77777777" w:rsidR="00F1319F" w:rsidRPr="008E1A20" w:rsidRDefault="00F1319F" w:rsidP="00F1319F">
                      <w:pPr>
                        <w:jc w:val="center"/>
                        <w:rPr>
                          <w:b/>
                          <w:bCs/>
                        </w:rPr>
                      </w:pPr>
                      <w:r>
                        <w:rPr>
                          <w:b/>
                          <w:bCs/>
                        </w:rPr>
                        <w:t>JCN-VXYZZ</w:t>
                      </w:r>
                    </w:p>
                    <w:p w14:paraId="246CDBE3"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3</w:t>
                      </w:r>
                      <w:r w:rsidRPr="006648F0">
                        <w:t xml:space="preserve"> – </w:t>
                      </w:r>
                      <w:r>
                        <w:t>7 inclusive</w:t>
                      </w:r>
                    </w:p>
                    <w:p w14:paraId="7F3C57B9"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48FE4041" w14:textId="77777777" w:rsidR="00F1319F" w:rsidRPr="0077029E"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6BEE6206" w14:textId="77777777" w:rsidR="00F1319F" w:rsidRPr="004B1035" w:rsidRDefault="00F1319F" w:rsidP="00F1319F">
      <w:pPr>
        <w:pStyle w:val="ListParagraph"/>
        <w:numPr>
          <w:ilvl w:val="0"/>
          <w:numId w:val="16"/>
        </w:numPr>
        <w:spacing w:line="360" w:lineRule="auto"/>
        <w:ind w:left="426" w:hanging="426"/>
        <w:jc w:val="both"/>
      </w:pPr>
      <w:r w:rsidRPr="7FF6B09F">
        <w:t xml:space="preserve">Every </w:t>
      </w:r>
      <w:r w:rsidRPr="7FF6B09F">
        <w:rPr>
          <w:b/>
          <w:bCs/>
        </w:rPr>
        <w:t>rental</w:t>
      </w:r>
      <w:r w:rsidRPr="7FF6B09F">
        <w:t xml:space="preserve"> </w:t>
      </w:r>
      <w:r w:rsidRPr="7FF6B09F">
        <w:rPr>
          <w:b/>
          <w:bCs/>
        </w:rPr>
        <w:t>transaction</w:t>
      </w:r>
      <w:r w:rsidRPr="7FF6B09F">
        <w:t xml:space="preserve"> made by a customer has all the </w:t>
      </w:r>
      <w:r w:rsidRPr="7FF6B09F">
        <w:rPr>
          <w:b/>
          <w:bCs/>
        </w:rPr>
        <w:t>information</w:t>
      </w:r>
      <w:r w:rsidRPr="7FF6B09F">
        <w:t xml:space="preserve"> about staff, customer, servers rented, the starting date of the rental and the rental duration</w:t>
      </w:r>
      <w:r>
        <w:t xml:space="preserve"> in months</w:t>
      </w:r>
      <w:r w:rsidRPr="7FF6B09F">
        <w:t xml:space="preserve"> for the </w:t>
      </w:r>
      <w:r>
        <w:t xml:space="preserve">rental </w:t>
      </w:r>
      <w:r w:rsidRPr="7FF6B09F">
        <w:t xml:space="preserve">transaction. Every </w:t>
      </w:r>
      <w:r w:rsidRPr="7FF6B09F">
        <w:rPr>
          <w:b/>
          <w:bCs/>
        </w:rPr>
        <w:t>rental transaction</w:t>
      </w:r>
      <w:r w:rsidRPr="7FF6B09F">
        <w:t xml:space="preserve"> has an </w:t>
      </w:r>
      <w:r w:rsidRPr="7FF6B09F">
        <w:rPr>
          <w:b/>
          <w:bCs/>
        </w:rPr>
        <w:t>identification number</w:t>
      </w:r>
      <w:r w:rsidRPr="7FF6B09F">
        <w:t xml:space="preserve"> with the following format:</w:t>
      </w:r>
    </w:p>
    <w:p w14:paraId="33336A21" w14:textId="77777777" w:rsidR="00F1319F" w:rsidRDefault="00F1319F" w:rsidP="00F1319F">
      <w:pPr>
        <w:spacing w:line="360" w:lineRule="auto"/>
        <w:jc w:val="both"/>
      </w:pPr>
      <w:r w:rsidRPr="004B1035">
        <w:rPr>
          <w:noProof/>
        </w:rPr>
        <mc:AlternateContent>
          <mc:Choice Requires="wps">
            <w:drawing>
              <wp:inline distT="0" distB="0" distL="0" distR="0" wp14:anchorId="3460FED6" wp14:editId="081D1483">
                <wp:extent cx="5760000" cy="462915"/>
                <wp:effectExtent l="0" t="0" r="12700" b="165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1135D379" w14:textId="77777777" w:rsidR="00F1319F" w:rsidRPr="0085335E" w:rsidRDefault="00F1319F" w:rsidP="00F1319F">
                            <w:pPr>
                              <w:jc w:val="center"/>
                              <w:rPr>
                                <w:b/>
                                <w:bCs/>
                              </w:rPr>
                            </w:pPr>
                            <w:r>
                              <w:rPr>
                                <w:b/>
                                <w:bCs/>
                              </w:rPr>
                              <w:t>JCN-RXYZZ</w:t>
                            </w:r>
                          </w:p>
                          <w:p w14:paraId="58FE76E3"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0 </w:t>
                            </w:r>
                            <w:r w:rsidRPr="006648F0">
                              <w:t xml:space="preserve">– </w:t>
                            </w:r>
                            <w:r>
                              <w:t>2 inclusive</w:t>
                            </w:r>
                          </w:p>
                          <w:p w14:paraId="3523C991"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38F8971E" w14:textId="77777777" w:rsidR="00F1319F" w:rsidRPr="006648F0"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Overflow="clip" horzOverflow="clip" vert="horz" wrap="square" lIns="91440" tIns="45720" rIns="91440" bIns="45720" anchor="t" anchorCtr="0" upright="1">
                        <a:spAutoFit/>
                      </wps:bodyPr>
                    </wps:wsp>
                  </a:graphicData>
                </a:graphic>
              </wp:inline>
            </w:drawing>
          </mc:Choice>
          <mc:Fallback>
            <w:pict>
              <v:shape w14:anchorId="3460FED6" id="Text Box 10" o:spid="_x0000_s1031"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">
                <v:textbox style="mso-fit-shape-to-text:t">
                  <w:txbxContent>
                    <w:p w14:paraId="1135D379" w14:textId="77777777" w:rsidR="00F1319F" w:rsidRPr="0085335E" w:rsidRDefault="00F1319F" w:rsidP="00F1319F">
                      <w:pPr>
                        <w:jc w:val="center"/>
                        <w:rPr>
                          <w:b/>
                          <w:bCs/>
                        </w:rPr>
                      </w:pPr>
                      <w:r>
                        <w:rPr>
                          <w:b/>
                          <w:bCs/>
                        </w:rPr>
                        <w:t>JCN-RXYZZ</w:t>
                      </w:r>
                    </w:p>
                    <w:p w14:paraId="58FE76E3"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0 </w:t>
                      </w:r>
                      <w:r w:rsidRPr="006648F0">
                        <w:t xml:space="preserve">– </w:t>
                      </w:r>
                      <w:r>
                        <w:t>2 inclusive</w:t>
                      </w:r>
                    </w:p>
                    <w:p w14:paraId="3523C991"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38F8971E" w14:textId="77777777" w:rsidR="00F1319F" w:rsidRPr="006648F0"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567B47D5" w14:textId="77777777" w:rsidR="00F1319F" w:rsidRPr="004B1035" w:rsidRDefault="00F1319F" w:rsidP="00F1319F">
      <w:pPr>
        <w:pStyle w:val="ListParagraph"/>
        <w:numPr>
          <w:ilvl w:val="0"/>
          <w:numId w:val="16"/>
        </w:numPr>
        <w:spacing w:line="360" w:lineRule="auto"/>
        <w:ind w:left="426" w:hanging="426"/>
        <w:jc w:val="both"/>
      </w:pPr>
      <w:r w:rsidRPr="7FF6B09F">
        <w:t xml:space="preserve">Every </w:t>
      </w:r>
      <w:r w:rsidRPr="7FF6B09F">
        <w:rPr>
          <w:b/>
          <w:bCs/>
        </w:rPr>
        <w:t>sale</w:t>
      </w:r>
      <w:r w:rsidRPr="7FF6B09F">
        <w:t xml:space="preserve"> </w:t>
      </w:r>
      <w:r w:rsidRPr="7FF6B09F">
        <w:rPr>
          <w:b/>
          <w:bCs/>
        </w:rPr>
        <w:t>transaction</w:t>
      </w:r>
      <w:r w:rsidRPr="7FF6B09F">
        <w:t xml:space="preserve"> made by a customer has all the </w:t>
      </w:r>
      <w:r w:rsidRPr="7FF6B09F">
        <w:rPr>
          <w:b/>
          <w:bCs/>
        </w:rPr>
        <w:t>information</w:t>
      </w:r>
      <w:r w:rsidRPr="7FF6B09F">
        <w:t xml:space="preserve"> about staff, customer, servers sold, and the transaction date. Every </w:t>
      </w:r>
      <w:r w:rsidRPr="7FF6B09F">
        <w:rPr>
          <w:b/>
          <w:bCs/>
        </w:rPr>
        <w:t>sale transaction</w:t>
      </w:r>
      <w:r w:rsidRPr="7FF6B09F">
        <w:t xml:space="preserve"> has an </w:t>
      </w:r>
      <w:r w:rsidRPr="7FF6B09F">
        <w:rPr>
          <w:b/>
          <w:bCs/>
        </w:rPr>
        <w:t>identification number</w:t>
      </w:r>
      <w:r w:rsidRPr="7FF6B09F">
        <w:t xml:space="preserve"> with the following format:</w:t>
      </w:r>
    </w:p>
    <w:p w14:paraId="527F9A08" w14:textId="77777777" w:rsidR="00F1319F" w:rsidRPr="004B1035" w:rsidRDefault="00F1319F" w:rsidP="00F1319F">
      <w:pPr>
        <w:spacing w:line="360" w:lineRule="auto"/>
        <w:jc w:val="both"/>
      </w:pPr>
      <w:r w:rsidRPr="004B1035">
        <w:rPr>
          <w:noProof/>
        </w:rPr>
        <mc:AlternateContent>
          <mc:Choice Requires="wps">
            <w:drawing>
              <wp:inline distT="0" distB="0" distL="0" distR="0" wp14:anchorId="5EA8A4FA" wp14:editId="06CDFE4A">
                <wp:extent cx="5760000" cy="462915"/>
                <wp:effectExtent l="0" t="0" r="12700" b="16510"/>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6F0A4D03" w14:textId="77777777" w:rsidR="00F1319F" w:rsidRPr="0085335E" w:rsidRDefault="00F1319F" w:rsidP="00F1319F">
                            <w:pPr>
                              <w:jc w:val="center"/>
                              <w:rPr>
                                <w:b/>
                                <w:bCs/>
                              </w:rPr>
                            </w:pPr>
                            <w:r>
                              <w:rPr>
                                <w:b/>
                                <w:bCs/>
                              </w:rPr>
                              <w:t>JCN-SXYZZ</w:t>
                            </w:r>
                          </w:p>
                          <w:p w14:paraId="793954B0"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0 </w:t>
                            </w:r>
                            <w:r w:rsidRPr="006648F0">
                              <w:t xml:space="preserve">– </w:t>
                            </w:r>
                            <w:r>
                              <w:t>2 inclusive</w:t>
                            </w:r>
                          </w:p>
                          <w:p w14:paraId="2772D3A8"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7B2EA746" w14:textId="77777777" w:rsidR="00F1319F" w:rsidRPr="006648F0"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Overflow="clip" horzOverflow="clip" vert="horz" wrap="square" lIns="91440" tIns="45720" rIns="91440" bIns="45720" anchor="t" anchorCtr="0" upright="1">
                        <a:spAutoFit/>
                      </wps:bodyPr>
                    </wps:wsp>
                  </a:graphicData>
                </a:graphic>
              </wp:inline>
            </w:drawing>
          </mc:Choice>
          <mc:Fallback>
            <w:pict>
              <v:shape w14:anchorId="5EA8A4FA" id="Text Box 7" o:spid="_x0000_s1032"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">
                <v:textbox style="mso-fit-shape-to-text:t">
                  <w:txbxContent>
                    <w:p w14:paraId="6F0A4D03" w14:textId="77777777" w:rsidR="00F1319F" w:rsidRPr="0085335E" w:rsidRDefault="00F1319F" w:rsidP="00F1319F">
                      <w:pPr>
                        <w:jc w:val="center"/>
                        <w:rPr>
                          <w:b/>
                          <w:bCs/>
                        </w:rPr>
                      </w:pPr>
                      <w:r>
                        <w:rPr>
                          <w:b/>
                          <w:bCs/>
                        </w:rPr>
                        <w:t>JCN-SXYZZ</w:t>
                      </w:r>
                    </w:p>
                    <w:p w14:paraId="793954B0"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0 </w:t>
                      </w:r>
                      <w:r w:rsidRPr="006648F0">
                        <w:t xml:space="preserve">– </w:t>
                      </w:r>
                      <w:r>
                        <w:t>2 inclusive</w:t>
                      </w:r>
                    </w:p>
                    <w:p w14:paraId="2772D3A8"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7B2EA746" w14:textId="77777777" w:rsidR="00F1319F" w:rsidRPr="006648F0"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04451514" w14:textId="77777777" w:rsidR="00F1319F" w:rsidRPr="004B1035" w:rsidRDefault="00F1319F" w:rsidP="00F1319F">
      <w:pPr>
        <w:spacing w:line="360" w:lineRule="auto"/>
        <w:ind w:firstLine="720"/>
        <w:jc w:val="both"/>
      </w:pPr>
      <w:r w:rsidRPr="004B1035">
        <w:t xml:space="preserve">Every </w:t>
      </w:r>
      <w:r w:rsidRPr="004B1035">
        <w:rPr>
          <w:b/>
          <w:bCs/>
        </w:rPr>
        <w:t>customer</w:t>
      </w:r>
      <w:r w:rsidRPr="004B1035">
        <w:t xml:space="preserve"> that wants to </w:t>
      </w:r>
      <w:r>
        <w:rPr>
          <w:b/>
          <w:bCs/>
        </w:rPr>
        <w:t xml:space="preserve">make any transaction </w:t>
      </w:r>
      <w:r w:rsidRPr="004B1035">
        <w:t xml:space="preserve">at </w:t>
      </w:r>
      <w:r>
        <w:rPr>
          <w:b/>
        </w:rPr>
        <w:t>JigitalclouN</w:t>
      </w:r>
      <w:r w:rsidRPr="004B1035">
        <w:t xml:space="preserve"> must</w:t>
      </w:r>
      <w:r>
        <w:t xml:space="preserve"> oblige to</w:t>
      </w:r>
      <w:r w:rsidRPr="004B1035">
        <w:t xml:space="preserve"> </w:t>
      </w:r>
      <w:r>
        <w:t xml:space="preserve">the following </w:t>
      </w:r>
      <w:r w:rsidRPr="004B1035">
        <w:rPr>
          <w:b/>
        </w:rPr>
        <w:t xml:space="preserve">transaction </w:t>
      </w:r>
      <w:r>
        <w:rPr>
          <w:b/>
        </w:rPr>
        <w:t>requirements</w:t>
      </w:r>
      <w:r w:rsidRPr="004B1035">
        <w:t>, those are:</w:t>
      </w:r>
    </w:p>
    <w:p w14:paraId="69465084" w14:textId="77777777" w:rsidR="00F1319F" w:rsidRPr="004B1035" w:rsidRDefault="00F1319F" w:rsidP="00F1319F">
      <w:pPr>
        <w:pStyle w:val="ListParagraph"/>
        <w:numPr>
          <w:ilvl w:val="0"/>
          <w:numId w:val="16"/>
        </w:numPr>
        <w:spacing w:line="360" w:lineRule="auto"/>
        <w:ind w:left="426" w:hanging="426"/>
        <w:jc w:val="both"/>
      </w:pPr>
      <w:r w:rsidRPr="004B1035">
        <w:t xml:space="preserve">Every </w:t>
      </w:r>
      <w:r w:rsidRPr="004B1035">
        <w:rPr>
          <w:b/>
          <w:bCs/>
        </w:rPr>
        <w:t>customer</w:t>
      </w:r>
      <w:r w:rsidRPr="004B1035">
        <w:t xml:space="preserve"> that wants to </w:t>
      </w:r>
      <w:r w:rsidRPr="004C64A3">
        <w:rPr>
          <w:b/>
          <w:bCs/>
        </w:rPr>
        <w:t>make a transaction</w:t>
      </w:r>
      <w:r>
        <w:t xml:space="preserve"> </w:t>
      </w:r>
      <w:r w:rsidRPr="004B1035">
        <w:t xml:space="preserve">must </w:t>
      </w:r>
      <w:r>
        <w:t xml:space="preserve">have </w:t>
      </w:r>
      <w:r w:rsidRPr="004B1035">
        <w:t xml:space="preserve">already completed </w:t>
      </w:r>
      <w:r>
        <w:t xml:space="preserve">their </w:t>
      </w:r>
      <w:r w:rsidRPr="006877C8">
        <w:rPr>
          <w:b/>
          <w:bCs/>
        </w:rPr>
        <w:t>personal information</w:t>
      </w:r>
      <w:r w:rsidRPr="004B1035">
        <w:t xml:space="preserve"> like name, gender, </w:t>
      </w:r>
      <w:r>
        <w:t xml:space="preserve">email address, date of birth, </w:t>
      </w:r>
      <w:r w:rsidRPr="004B1035">
        <w:t xml:space="preserve">phone number, and address. Every </w:t>
      </w:r>
      <w:r w:rsidRPr="00CD3EA5">
        <w:t>customer</w:t>
      </w:r>
      <w:r w:rsidRPr="004B1035">
        <w:t xml:space="preserve"> has an </w:t>
      </w:r>
      <w:r w:rsidRPr="00CD3EA5">
        <w:rPr>
          <w:b/>
          <w:bCs/>
        </w:rPr>
        <w:t>identification number</w:t>
      </w:r>
      <w:r w:rsidRPr="004B1035">
        <w:t xml:space="preserve"> with the following format:</w:t>
      </w:r>
    </w:p>
    <w:p w14:paraId="498BD742" w14:textId="77777777" w:rsidR="00F1319F" w:rsidRPr="00EE045C" w:rsidRDefault="00F1319F" w:rsidP="00F1319F">
      <w:pPr>
        <w:spacing w:line="360" w:lineRule="auto"/>
      </w:pPr>
      <w:r w:rsidRPr="004B1035">
        <w:rPr>
          <w:noProof/>
        </w:rPr>
        <w:lastRenderedPageBreak/>
        <mc:AlternateContent>
          <mc:Choice Requires="wps">
            <w:drawing>
              <wp:inline distT="0" distB="0" distL="0" distR="0" wp14:anchorId="27A10CD7" wp14:editId="6876512B">
                <wp:extent cx="5760000" cy="462915"/>
                <wp:effectExtent l="0" t="0" r="12700"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62915"/>
                        </a:xfrm>
                        <a:prstGeom prst="rect">
                          <a:avLst/>
                        </a:prstGeom>
                        <a:solidFill>
                          <a:srgbClr val="FFFFFF"/>
                        </a:solidFill>
                        <a:ln w="9525">
                          <a:solidFill>
                            <a:srgbClr val="000000"/>
                          </a:solidFill>
                          <a:miter lim="800000"/>
                          <a:headEnd/>
                          <a:tailEnd/>
                        </a:ln>
                      </wps:spPr>
                      <wps:txbx>
                        <w:txbxContent>
                          <w:p w14:paraId="30054DBD" w14:textId="77777777" w:rsidR="00F1319F" w:rsidRPr="00CD3EA5" w:rsidRDefault="00F1319F" w:rsidP="00F1319F">
                            <w:pPr>
                              <w:jc w:val="center"/>
                              <w:rPr>
                                <w:b/>
                                <w:bCs/>
                              </w:rPr>
                            </w:pPr>
                            <w:r>
                              <w:rPr>
                                <w:b/>
                                <w:bCs/>
                              </w:rPr>
                              <w:t>JCN-CXYZZ</w:t>
                            </w:r>
                          </w:p>
                          <w:p w14:paraId="568406DA"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3 </w:t>
                            </w:r>
                            <w:r w:rsidRPr="006648F0">
                              <w:t xml:space="preserve">– </w:t>
                            </w:r>
                            <w:r>
                              <w:t>7 inclusive</w:t>
                            </w:r>
                          </w:p>
                          <w:p w14:paraId="2207C611"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1F465118" w14:textId="77777777" w:rsidR="00F1319F" w:rsidRPr="005013C1"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wps:txbx>
                      <wps:bodyPr rot="0" vert="horz" wrap="square" lIns="91440" tIns="45720" rIns="91440" bIns="45720" anchor="t" anchorCtr="0" upright="1">
                        <a:spAutoFit/>
                      </wps:bodyPr>
                    </wps:wsp>
                  </a:graphicData>
                </a:graphic>
              </wp:inline>
            </w:drawing>
          </mc:Choice>
          <mc:Fallback>
            <w:pict>
              <v:shape w14:anchorId="27A10CD7" id="Text Box 3" o:spid="_x0000_s1033" type="#_x0000_t202" style="width:453.5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">
                <v:textbox style="mso-fit-shape-to-text:t">
                  <w:txbxContent>
                    <w:p w14:paraId="30054DBD" w14:textId="77777777" w:rsidR="00F1319F" w:rsidRPr="00CD3EA5" w:rsidRDefault="00F1319F" w:rsidP="00F1319F">
                      <w:pPr>
                        <w:jc w:val="center"/>
                        <w:rPr>
                          <w:b/>
                          <w:bCs/>
                        </w:rPr>
                      </w:pPr>
                      <w:r>
                        <w:rPr>
                          <w:b/>
                          <w:bCs/>
                        </w:rPr>
                        <w:t>JCN-CXYZZ</w:t>
                      </w:r>
                    </w:p>
                    <w:p w14:paraId="568406DA" w14:textId="77777777" w:rsidR="00F1319F" w:rsidRDefault="00F1319F" w:rsidP="00F1319F">
                      <w:pPr>
                        <w:jc w:val="center"/>
                      </w:pPr>
                      <w:r w:rsidRPr="006648F0">
                        <w:rPr>
                          <w:b/>
                          <w:bCs/>
                        </w:rPr>
                        <w:t>X</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 xml:space="preserve">3 </w:t>
                      </w:r>
                      <w:r w:rsidRPr="006648F0">
                        <w:t xml:space="preserve">– </w:t>
                      </w:r>
                      <w:r>
                        <w:t>7 inclusive</w:t>
                      </w:r>
                    </w:p>
                    <w:p w14:paraId="2207C611" w14:textId="77777777" w:rsidR="00F1319F" w:rsidRPr="0077029E" w:rsidRDefault="00F1319F" w:rsidP="00F1319F">
                      <w:pPr>
                        <w:jc w:val="center"/>
                      </w:pPr>
                      <w:r>
                        <w:rPr>
                          <w:b/>
                          <w:bCs/>
                        </w:rPr>
                        <w:t>Y</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t>1</w:t>
                      </w:r>
                      <w:r w:rsidRPr="006648F0">
                        <w:t xml:space="preserve"> – </w:t>
                      </w:r>
                      <w:r>
                        <w:t>2 inclusive</w:t>
                      </w:r>
                    </w:p>
                    <w:p w14:paraId="1F465118" w14:textId="77777777" w:rsidR="00F1319F" w:rsidRPr="005013C1" w:rsidRDefault="00F1319F" w:rsidP="00F1319F">
                      <w:pPr>
                        <w:jc w:val="center"/>
                      </w:pPr>
                      <w:r>
                        <w:rPr>
                          <w:b/>
                          <w:bCs/>
                        </w:rPr>
                        <w:t>Z</w:t>
                      </w:r>
                      <w:r w:rsidRPr="0077029E">
                        <w:t xml:space="preserve"> </w:t>
                      </w:r>
                      <w:r w:rsidRPr="006648F0">
                        <w:rPr>
                          <w:rFonts w:ascii="Wingdings" w:eastAsia="Wingdings" w:hAnsi="Wingdings" w:cs="Wingdings"/>
                        </w:rPr>
                        <w:t>à</w:t>
                      </w:r>
                      <w:r w:rsidRPr="0077029E">
                        <w:t xml:space="preserve"> </w:t>
                      </w:r>
                      <w:r>
                        <w:t>N</w:t>
                      </w:r>
                      <w:r w:rsidRPr="0077029E">
                        <w:t xml:space="preserve">umber between </w:t>
                      </w:r>
                      <w:r w:rsidRPr="006648F0">
                        <w:t xml:space="preserve">0 – </w:t>
                      </w:r>
                      <w:r>
                        <w:t>9 inclusive</w:t>
                      </w:r>
                    </w:p>
                  </w:txbxContent>
                </v:textbox>
                <w10:anchorlock/>
              </v:shape>
            </w:pict>
          </mc:Fallback>
        </mc:AlternateContent>
      </w:r>
    </w:p>
    <w:p w14:paraId="14CDC9C2" w14:textId="77777777" w:rsidR="00F1319F" w:rsidRPr="00CD3EA5" w:rsidRDefault="00F1319F" w:rsidP="00F1319F">
      <w:pPr>
        <w:pStyle w:val="ListParagraph"/>
        <w:numPr>
          <w:ilvl w:val="0"/>
          <w:numId w:val="16"/>
        </w:numPr>
        <w:spacing w:after="160" w:line="360" w:lineRule="auto"/>
        <w:ind w:left="426" w:hanging="426"/>
        <w:jc w:val="both"/>
      </w:pPr>
      <w:r w:rsidRPr="7FF6B09F">
        <w:rPr>
          <w:b/>
          <w:bCs/>
        </w:rPr>
        <w:t>Customers</w:t>
      </w:r>
      <w:r w:rsidRPr="7FF6B09F">
        <w:t xml:space="preserve"> can </w:t>
      </w:r>
      <w:r w:rsidRPr="7FF6B09F">
        <w:rPr>
          <w:b/>
          <w:bCs/>
        </w:rPr>
        <w:t>rent and purchase one or more servers</w:t>
      </w:r>
      <w:r w:rsidRPr="7FF6B09F">
        <w:t xml:space="preserve"> in every transaction.</w:t>
      </w:r>
    </w:p>
    <w:p w14:paraId="35C1D598" w14:textId="77777777" w:rsidR="00F1319F" w:rsidRDefault="00F1319F" w:rsidP="00F1319F">
      <w:pPr>
        <w:spacing w:line="360" w:lineRule="auto"/>
        <w:jc w:val="both"/>
      </w:pPr>
      <w:r>
        <w:t>The data stored must follow a certain set of</w:t>
      </w:r>
      <w:r w:rsidRPr="00706A52">
        <w:t xml:space="preserve"> </w:t>
      </w:r>
      <w:r w:rsidRPr="00706A52">
        <w:rPr>
          <w:b/>
          <w:bCs/>
        </w:rPr>
        <w:t>constraints</w:t>
      </w:r>
      <w:r w:rsidRPr="00706A52">
        <w:t xml:space="preserve"> </w:t>
      </w:r>
      <w:r>
        <w:t xml:space="preserve">forced by </w:t>
      </w:r>
      <w:r>
        <w:rPr>
          <w:b/>
          <w:bCs/>
        </w:rPr>
        <w:t>JigitalclouN</w:t>
      </w:r>
      <w:r>
        <w:t>.</w:t>
      </w:r>
    </w:p>
    <w:p w14:paraId="682BF1F2" w14:textId="77777777" w:rsidR="00F1319F" w:rsidRPr="004B1035" w:rsidRDefault="00F1319F" w:rsidP="00F1319F">
      <w:pPr>
        <w:pStyle w:val="ListParagraph"/>
        <w:numPr>
          <w:ilvl w:val="0"/>
          <w:numId w:val="16"/>
        </w:numPr>
        <w:spacing w:after="160" w:line="360" w:lineRule="auto"/>
        <w:ind w:left="426" w:hanging="426"/>
        <w:jc w:val="both"/>
        <w:rPr>
          <w:b/>
        </w:rPr>
      </w:pPr>
      <w:r w:rsidRPr="003D1A3A">
        <w:rPr>
          <w:b/>
          <w:bCs/>
        </w:rPr>
        <w:t>Staff email</w:t>
      </w:r>
      <w:r w:rsidRPr="004B1035">
        <w:t xml:space="preserve"> must </w:t>
      </w:r>
      <w:r>
        <w:rPr>
          <w:b/>
          <w:bCs/>
        </w:rPr>
        <w:t>follow the format</w:t>
      </w:r>
      <w:r w:rsidRPr="003D1A3A">
        <w:rPr>
          <w:b/>
          <w:bCs/>
        </w:rPr>
        <w:t xml:space="preserve"> </w:t>
      </w:r>
      <w:r w:rsidRPr="00373018">
        <w:rPr>
          <w:b/>
          <w:bCs/>
        </w:rPr>
        <w:t>“XXX@XXX.XXX”</w:t>
      </w:r>
      <w:r w:rsidRPr="004B1035">
        <w:t xml:space="preserve"> </w:t>
      </w:r>
      <w:r>
        <w:t xml:space="preserve">where the </w:t>
      </w:r>
      <w:r w:rsidRPr="00373018">
        <w:rPr>
          <w:b/>
          <w:bCs/>
        </w:rPr>
        <w:t>‘XXX’</w:t>
      </w:r>
      <w:r>
        <w:t xml:space="preserve"> parts can be any sequence of character but cannot be empty.</w:t>
      </w:r>
    </w:p>
    <w:p w14:paraId="78EDC6EC" w14:textId="77777777" w:rsidR="00F1319F" w:rsidRPr="004B1035" w:rsidRDefault="00F1319F" w:rsidP="00F1319F">
      <w:pPr>
        <w:pStyle w:val="ListParagraph"/>
        <w:numPr>
          <w:ilvl w:val="0"/>
          <w:numId w:val="16"/>
        </w:numPr>
        <w:spacing w:after="160" w:line="360" w:lineRule="auto"/>
        <w:ind w:left="426" w:hanging="426"/>
        <w:jc w:val="both"/>
        <w:rPr>
          <w:b/>
        </w:rPr>
      </w:pPr>
      <w:r w:rsidRPr="003D1A3A">
        <w:rPr>
          <w:b/>
          <w:bCs/>
        </w:rPr>
        <w:t>Staff salary</w:t>
      </w:r>
      <w:r w:rsidRPr="004B1035">
        <w:t xml:space="preserve"> must be </w:t>
      </w:r>
      <w:r>
        <w:rPr>
          <w:b/>
          <w:bCs/>
        </w:rPr>
        <w:t>in between</w:t>
      </w:r>
      <w:r w:rsidRPr="004B1035">
        <w:t xml:space="preserve"> </w:t>
      </w:r>
      <w:r>
        <w:rPr>
          <w:b/>
          <w:bCs/>
        </w:rPr>
        <w:t>3500000</w:t>
      </w:r>
      <w:r w:rsidRPr="004B1035">
        <w:t xml:space="preserve"> </w:t>
      </w:r>
      <w:r w:rsidRPr="003D1A3A">
        <w:rPr>
          <w:b/>
          <w:bCs/>
        </w:rPr>
        <w:t>and</w:t>
      </w:r>
      <w:r w:rsidRPr="004B1035">
        <w:t xml:space="preserve"> </w:t>
      </w:r>
      <w:r>
        <w:rPr>
          <w:b/>
          <w:bCs/>
        </w:rPr>
        <w:t>2</w:t>
      </w:r>
      <w:r w:rsidRPr="003D1A3A">
        <w:rPr>
          <w:b/>
          <w:bCs/>
        </w:rPr>
        <w:t>0000000</w:t>
      </w:r>
      <w:r>
        <w:t xml:space="preserve"> (not inclusive).</w:t>
      </w:r>
    </w:p>
    <w:p w14:paraId="54F54F28" w14:textId="77777777" w:rsidR="00F1319F" w:rsidRDefault="00F1319F" w:rsidP="00F1319F">
      <w:pPr>
        <w:pStyle w:val="ListParagraph"/>
        <w:numPr>
          <w:ilvl w:val="0"/>
          <w:numId w:val="16"/>
        </w:numPr>
        <w:spacing w:after="160" w:line="360" w:lineRule="auto"/>
        <w:ind w:left="426" w:hanging="426"/>
        <w:jc w:val="both"/>
      </w:pPr>
      <w:r>
        <w:rPr>
          <w:b/>
          <w:bCs/>
        </w:rPr>
        <w:t xml:space="preserve">Location latitude </w:t>
      </w:r>
      <w:r>
        <w:t xml:space="preserve">must be </w:t>
      </w:r>
      <w:r w:rsidRPr="00661DF5">
        <w:rPr>
          <w:b/>
          <w:bCs/>
        </w:rPr>
        <w:t>between -90 and 90</w:t>
      </w:r>
      <w:r>
        <w:t xml:space="preserve"> (inclusive) and must have a precision point of 6 digits.</w:t>
      </w:r>
    </w:p>
    <w:p w14:paraId="61EAA272" w14:textId="77777777" w:rsidR="00F1319F" w:rsidRDefault="00F1319F" w:rsidP="00F1319F">
      <w:pPr>
        <w:pStyle w:val="ListParagraph"/>
        <w:numPr>
          <w:ilvl w:val="0"/>
          <w:numId w:val="16"/>
        </w:numPr>
        <w:spacing w:after="160" w:line="360" w:lineRule="auto"/>
        <w:ind w:left="426" w:hanging="426"/>
        <w:jc w:val="both"/>
      </w:pPr>
      <w:r>
        <w:rPr>
          <w:b/>
          <w:bCs/>
        </w:rPr>
        <w:t>Location longitude</w:t>
      </w:r>
      <w:r>
        <w:t xml:space="preserve"> must be </w:t>
      </w:r>
      <w:r>
        <w:rPr>
          <w:b/>
          <w:bCs/>
        </w:rPr>
        <w:t xml:space="preserve">between -180 and 180 </w:t>
      </w:r>
      <w:r>
        <w:t>(inclusive) and must have a precision point of 6 digits.</w:t>
      </w:r>
    </w:p>
    <w:p w14:paraId="0166E55B" w14:textId="77777777" w:rsidR="00F1319F" w:rsidRPr="00661DF5" w:rsidRDefault="00F1319F" w:rsidP="00F1319F">
      <w:pPr>
        <w:pStyle w:val="ListParagraph"/>
        <w:numPr>
          <w:ilvl w:val="0"/>
          <w:numId w:val="16"/>
        </w:numPr>
        <w:spacing w:after="160" w:line="360" w:lineRule="auto"/>
        <w:ind w:left="426" w:hanging="426"/>
        <w:jc w:val="both"/>
      </w:pPr>
      <w:r>
        <w:rPr>
          <w:b/>
          <w:bCs/>
        </w:rPr>
        <w:t xml:space="preserve">Rental starting date </w:t>
      </w:r>
      <w:r>
        <w:t xml:space="preserve">must be </w:t>
      </w:r>
      <w:r>
        <w:rPr>
          <w:b/>
          <w:bCs/>
        </w:rPr>
        <w:t>at least</w:t>
      </w:r>
      <w:r>
        <w:t xml:space="preserve"> </w:t>
      </w:r>
      <w:r w:rsidRPr="00661DF5">
        <w:rPr>
          <w:b/>
          <w:bCs/>
        </w:rPr>
        <w:t>on the first day of</w:t>
      </w:r>
      <w:r>
        <w:t xml:space="preserve"> </w:t>
      </w:r>
      <w:r>
        <w:rPr>
          <w:b/>
          <w:bCs/>
        </w:rPr>
        <w:t>2012</w:t>
      </w:r>
      <w:r>
        <w:t xml:space="preserve"> and </w:t>
      </w:r>
      <w:r>
        <w:rPr>
          <w:b/>
          <w:bCs/>
        </w:rPr>
        <w:t>cannot be in the future</w:t>
      </w:r>
      <w:r>
        <w:t>.</w:t>
      </w:r>
    </w:p>
    <w:p w14:paraId="637983C9" w14:textId="77777777" w:rsidR="00F1319F" w:rsidRPr="00661DF5" w:rsidRDefault="00F1319F" w:rsidP="00F1319F">
      <w:pPr>
        <w:pStyle w:val="ListParagraph"/>
        <w:numPr>
          <w:ilvl w:val="0"/>
          <w:numId w:val="16"/>
        </w:numPr>
        <w:spacing w:after="160" w:line="360" w:lineRule="auto"/>
        <w:ind w:left="426" w:hanging="426"/>
        <w:jc w:val="both"/>
      </w:pPr>
      <w:r w:rsidRPr="00661DF5">
        <w:rPr>
          <w:b/>
          <w:bCs/>
        </w:rPr>
        <w:t>Customer gender</w:t>
      </w:r>
      <w:r w:rsidRPr="00661DF5">
        <w:t xml:space="preserve"> must be </w:t>
      </w:r>
      <w:r w:rsidRPr="00661DF5">
        <w:rPr>
          <w:b/>
          <w:bCs/>
        </w:rPr>
        <w:t>either</w:t>
      </w:r>
      <w:r w:rsidRPr="00661DF5">
        <w:t xml:space="preserve"> “</w:t>
      </w:r>
      <w:r w:rsidRPr="00661DF5">
        <w:rPr>
          <w:b/>
          <w:bCs/>
        </w:rPr>
        <w:t>Male</w:t>
      </w:r>
      <w:r w:rsidRPr="00661DF5">
        <w:t xml:space="preserve">” </w:t>
      </w:r>
      <w:r w:rsidRPr="00661DF5">
        <w:rPr>
          <w:b/>
          <w:bCs/>
        </w:rPr>
        <w:t>or</w:t>
      </w:r>
      <w:r w:rsidRPr="00661DF5">
        <w:t xml:space="preserve"> “</w:t>
      </w:r>
      <w:r w:rsidRPr="00661DF5">
        <w:rPr>
          <w:b/>
          <w:bCs/>
        </w:rPr>
        <w:t>Female</w:t>
      </w:r>
      <w:r w:rsidRPr="00661DF5">
        <w:t>” (without quote).</w:t>
      </w:r>
    </w:p>
    <w:p w14:paraId="47C1AAE9" w14:textId="77777777" w:rsidR="00F1319F" w:rsidRPr="003D1A3A" w:rsidRDefault="00F1319F" w:rsidP="00F1319F">
      <w:pPr>
        <w:pStyle w:val="ListParagraph"/>
        <w:numPr>
          <w:ilvl w:val="0"/>
          <w:numId w:val="16"/>
        </w:numPr>
        <w:spacing w:after="160" w:line="360" w:lineRule="auto"/>
        <w:ind w:left="426" w:hanging="426"/>
        <w:jc w:val="both"/>
      </w:pPr>
      <w:r w:rsidRPr="003D1A3A">
        <w:rPr>
          <w:b/>
          <w:bCs/>
        </w:rPr>
        <w:t>Customer</w:t>
      </w:r>
      <w:r>
        <w:t xml:space="preserve"> must be </w:t>
      </w:r>
      <w:r w:rsidRPr="00661DF5">
        <w:rPr>
          <w:b/>
          <w:bCs/>
        </w:rPr>
        <w:t>at least 15 years old</w:t>
      </w:r>
      <w:r w:rsidRPr="004B1035">
        <w:t>.</w:t>
      </w:r>
    </w:p>
    <w:p w14:paraId="6BC6795E" w14:textId="77777777" w:rsidR="00F1319F" w:rsidRPr="0093333B" w:rsidRDefault="00F1319F" w:rsidP="00F1319F">
      <w:pPr>
        <w:pStyle w:val="ListParagraph"/>
        <w:numPr>
          <w:ilvl w:val="0"/>
          <w:numId w:val="16"/>
        </w:numPr>
        <w:spacing w:after="160" w:line="360" w:lineRule="auto"/>
        <w:ind w:left="426" w:hanging="426"/>
        <w:jc w:val="both"/>
      </w:pPr>
      <w:r w:rsidRPr="004B1035">
        <w:t xml:space="preserve">All data must </w:t>
      </w:r>
      <w:r w:rsidRPr="003D1A3A">
        <w:rPr>
          <w:b/>
          <w:bCs/>
        </w:rPr>
        <w:t>not be null</w:t>
      </w:r>
      <w:r w:rsidRPr="004B1035">
        <w:t>.</w:t>
      </w:r>
    </w:p>
    <w:p w14:paraId="382B0B5A" w14:textId="77777777" w:rsidR="00F1319F" w:rsidRPr="004B1035" w:rsidRDefault="00F1319F" w:rsidP="00F1319F">
      <w:pPr>
        <w:spacing w:line="360" w:lineRule="auto"/>
        <w:jc w:val="both"/>
      </w:pPr>
      <w:r w:rsidRPr="7FF6B09F">
        <w:t xml:space="preserve">Right now, </w:t>
      </w:r>
      <w:r w:rsidRPr="7FF6B09F">
        <w:rPr>
          <w:b/>
          <w:bCs/>
        </w:rPr>
        <w:t>JigitalclouN</w:t>
      </w:r>
      <w:r w:rsidRPr="7FF6B09F">
        <w:t xml:space="preserve"> is</w:t>
      </w:r>
      <w:r w:rsidRPr="7FF6B09F">
        <w:rPr>
          <w:b/>
          <w:bCs/>
        </w:rPr>
        <w:t xml:space="preserve"> </w:t>
      </w:r>
      <w:r w:rsidRPr="7FF6B09F">
        <w:t xml:space="preserve">still using an outdated and inefficient manual data management system to maintain the server sale and rental transactions. You, as a new database administrator at </w:t>
      </w:r>
      <w:r w:rsidRPr="7FF6B09F">
        <w:rPr>
          <w:b/>
          <w:bCs/>
        </w:rPr>
        <w:t>JigitalclouN</w:t>
      </w:r>
      <w:r w:rsidRPr="7FF6B09F">
        <w:t>, are asked</w:t>
      </w:r>
      <w:r w:rsidRPr="7FF6B09F">
        <w:rPr>
          <w:b/>
          <w:bCs/>
        </w:rPr>
        <w:t xml:space="preserve"> </w:t>
      </w:r>
      <w:r w:rsidRPr="7FF6B09F">
        <w:t xml:space="preserve">to create a </w:t>
      </w:r>
      <w:r w:rsidRPr="7FF6B09F">
        <w:rPr>
          <w:b/>
          <w:bCs/>
        </w:rPr>
        <w:t>database system</w:t>
      </w:r>
      <w:r w:rsidRPr="7FF6B09F">
        <w:t xml:space="preserve"> that can </w:t>
      </w:r>
      <w:r w:rsidRPr="7FF6B09F">
        <w:rPr>
          <w:b/>
          <w:bCs/>
        </w:rPr>
        <w:t>store data and maintain the sales and rentals</w:t>
      </w:r>
      <w:r w:rsidRPr="7FF6B09F">
        <w:t>. The tasks that you need to do are:</w:t>
      </w:r>
    </w:p>
    <w:p w14:paraId="665F4D71" w14:textId="77777777" w:rsidR="00F1319F" w:rsidRPr="004B1035" w:rsidRDefault="00F1319F" w:rsidP="00F1319F">
      <w:pPr>
        <w:pStyle w:val="ListParagraph"/>
        <w:numPr>
          <w:ilvl w:val="0"/>
          <w:numId w:val="16"/>
        </w:numPr>
        <w:spacing w:after="160" w:line="360" w:lineRule="auto"/>
        <w:ind w:left="426" w:hanging="426"/>
        <w:jc w:val="both"/>
      </w:pPr>
      <w:r w:rsidRPr="7FF6B09F">
        <w:t xml:space="preserve">Create </w:t>
      </w:r>
      <w:r w:rsidRPr="7FF6B09F">
        <w:rPr>
          <w:b/>
          <w:bCs/>
        </w:rPr>
        <w:t>Entity Relationship Diagram</w:t>
      </w:r>
      <w:r w:rsidRPr="7FF6B09F">
        <w:t xml:space="preserve"> to maintain the sales and rentals.</w:t>
      </w:r>
    </w:p>
    <w:p w14:paraId="712AC868" w14:textId="77777777" w:rsidR="00F1319F" w:rsidRPr="004B1035" w:rsidRDefault="00F1319F" w:rsidP="00F1319F">
      <w:pPr>
        <w:pStyle w:val="ListParagraph"/>
        <w:numPr>
          <w:ilvl w:val="0"/>
          <w:numId w:val="16"/>
        </w:numPr>
        <w:spacing w:after="160" w:line="360" w:lineRule="auto"/>
        <w:ind w:left="426" w:hanging="426"/>
        <w:jc w:val="both"/>
      </w:pPr>
      <w:r w:rsidRPr="7FF6B09F">
        <w:t xml:space="preserve">Create a database system using </w:t>
      </w:r>
      <w:r w:rsidRPr="7FF6B09F">
        <w:rPr>
          <w:b/>
          <w:bCs/>
        </w:rPr>
        <w:t>DDL syntax</w:t>
      </w:r>
      <w:r w:rsidRPr="7FF6B09F">
        <w:t xml:space="preserve"> that is relevant to the sales and rentals.</w:t>
      </w:r>
    </w:p>
    <w:p w14:paraId="11572E40" w14:textId="77777777" w:rsidR="00F1319F" w:rsidRPr="004B1035" w:rsidRDefault="00F1319F" w:rsidP="00F1319F">
      <w:pPr>
        <w:pStyle w:val="ListParagraph"/>
        <w:numPr>
          <w:ilvl w:val="0"/>
          <w:numId w:val="16"/>
        </w:numPr>
        <w:spacing w:after="160" w:line="360" w:lineRule="auto"/>
        <w:ind w:left="426" w:hanging="426"/>
        <w:jc w:val="both"/>
      </w:pPr>
      <w:r w:rsidRPr="004B1035">
        <w:t xml:space="preserve">Create query using </w:t>
      </w:r>
      <w:r w:rsidRPr="00993DDC">
        <w:rPr>
          <w:b/>
          <w:bCs/>
        </w:rPr>
        <w:t>DML syntax</w:t>
      </w:r>
      <w:r w:rsidRPr="004B1035">
        <w:t xml:space="preserve"> to fill the tables in database systems with data based on the following conditions:</w:t>
      </w:r>
    </w:p>
    <w:p w14:paraId="58961973" w14:textId="77777777" w:rsidR="00F1319F" w:rsidRPr="004B1035" w:rsidRDefault="00F1319F" w:rsidP="00F1319F">
      <w:pPr>
        <w:pStyle w:val="ListParagraph"/>
        <w:numPr>
          <w:ilvl w:val="0"/>
          <w:numId w:val="17"/>
        </w:numPr>
        <w:spacing w:line="360" w:lineRule="auto"/>
        <w:ind w:left="851" w:hanging="425"/>
        <w:jc w:val="both"/>
      </w:pPr>
      <w:r w:rsidRPr="004B1035">
        <w:rPr>
          <w:b/>
        </w:rPr>
        <w:t>Master</w:t>
      </w:r>
      <w:r w:rsidRPr="004B1035">
        <w:t xml:space="preserve"> </w:t>
      </w:r>
      <w:r w:rsidRPr="00993DDC">
        <w:rPr>
          <w:b/>
          <w:bCs/>
        </w:rPr>
        <w:t>table</w:t>
      </w:r>
      <w:r w:rsidRPr="004B1035">
        <w:t xml:space="preserve"> must be filled with </w:t>
      </w:r>
      <w:r w:rsidRPr="00993DDC">
        <w:rPr>
          <w:b/>
          <w:bCs/>
        </w:rPr>
        <w:t>more than or equals 10 data</w:t>
      </w:r>
      <w:r w:rsidRPr="004B1035">
        <w:t>.</w:t>
      </w:r>
    </w:p>
    <w:p w14:paraId="115B4691" w14:textId="77777777" w:rsidR="00F1319F" w:rsidRPr="004B1035" w:rsidRDefault="00F1319F" w:rsidP="00F1319F">
      <w:pPr>
        <w:pStyle w:val="ListParagraph"/>
        <w:numPr>
          <w:ilvl w:val="0"/>
          <w:numId w:val="17"/>
        </w:numPr>
        <w:spacing w:line="360" w:lineRule="auto"/>
        <w:ind w:left="851" w:hanging="425"/>
        <w:jc w:val="both"/>
      </w:pPr>
      <w:r w:rsidRPr="004B1035">
        <w:rPr>
          <w:b/>
        </w:rPr>
        <w:t>Transaction</w:t>
      </w:r>
      <w:r w:rsidRPr="004B1035">
        <w:t xml:space="preserve"> </w:t>
      </w:r>
      <w:r w:rsidRPr="00993DDC">
        <w:rPr>
          <w:b/>
          <w:bCs/>
        </w:rPr>
        <w:t>table</w:t>
      </w:r>
      <w:r w:rsidRPr="004B1035">
        <w:t xml:space="preserve"> must be filled with </w:t>
      </w:r>
      <w:r w:rsidRPr="00993DDC">
        <w:rPr>
          <w:b/>
          <w:bCs/>
        </w:rPr>
        <w:t>more than or equals 15 data</w:t>
      </w:r>
      <w:r w:rsidRPr="00993DDC">
        <w:t>.</w:t>
      </w:r>
    </w:p>
    <w:p w14:paraId="75AEF0D4" w14:textId="77777777" w:rsidR="00F1319F" w:rsidRPr="004B1035" w:rsidRDefault="00F1319F" w:rsidP="00F1319F">
      <w:pPr>
        <w:pStyle w:val="ListParagraph"/>
        <w:numPr>
          <w:ilvl w:val="0"/>
          <w:numId w:val="17"/>
        </w:numPr>
        <w:spacing w:line="360" w:lineRule="auto"/>
        <w:ind w:left="851" w:hanging="425"/>
        <w:jc w:val="both"/>
      </w:pPr>
      <w:r w:rsidRPr="004B1035">
        <w:rPr>
          <w:b/>
        </w:rPr>
        <w:t>Transaction detail</w:t>
      </w:r>
      <w:r w:rsidRPr="004B1035">
        <w:t xml:space="preserve"> </w:t>
      </w:r>
      <w:r w:rsidRPr="00993DDC">
        <w:rPr>
          <w:b/>
          <w:bCs/>
        </w:rPr>
        <w:t>table</w:t>
      </w:r>
      <w:r w:rsidRPr="004B1035">
        <w:t xml:space="preserve"> must be filled with </w:t>
      </w:r>
      <w:r w:rsidRPr="00993DDC">
        <w:rPr>
          <w:b/>
          <w:bCs/>
        </w:rPr>
        <w:t>more than or equals 25 data</w:t>
      </w:r>
      <w:r w:rsidRPr="004B1035">
        <w:t>.</w:t>
      </w:r>
    </w:p>
    <w:p w14:paraId="5359F225" w14:textId="77777777" w:rsidR="00F1319F" w:rsidRPr="009A5BB4" w:rsidRDefault="00F1319F" w:rsidP="00F1319F">
      <w:pPr>
        <w:pStyle w:val="ListParagraph"/>
        <w:numPr>
          <w:ilvl w:val="0"/>
          <w:numId w:val="17"/>
        </w:numPr>
        <w:spacing w:line="360" w:lineRule="auto"/>
        <w:ind w:left="851" w:hanging="425"/>
        <w:jc w:val="both"/>
      </w:pPr>
      <w:r w:rsidRPr="004B1035">
        <w:t xml:space="preserve">For the </w:t>
      </w:r>
      <w:r>
        <w:rPr>
          <w:b/>
          <w:bCs/>
        </w:rPr>
        <w:t xml:space="preserve">memory </w:t>
      </w:r>
      <w:r w:rsidRPr="004B1035">
        <w:t xml:space="preserve">table, </w:t>
      </w:r>
      <w:r>
        <w:t>it is advised to confine to the following ranges:</w:t>
      </w:r>
    </w:p>
    <w:tbl>
      <w:tblPr>
        <w:tblStyle w:val="TableGrid"/>
        <w:tblW w:w="9071" w:type="dxa"/>
        <w:jc w:val="center"/>
        <w:tblLook w:val="04A0" w:firstRow="1" w:lastRow="0" w:firstColumn="1" w:lastColumn="0" w:noHBand="0" w:noVBand="1"/>
      </w:tblPr>
      <w:tblGrid>
        <w:gridCol w:w="3256"/>
        <w:gridCol w:w="5815"/>
      </w:tblGrid>
      <w:tr w:rsidR="00F1319F" w:rsidRPr="004B1035" w14:paraId="15073812" w14:textId="77777777" w:rsidTr="00F35C03">
        <w:trPr>
          <w:trHeight w:val="34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3CAB5C78" w14:textId="77777777" w:rsidR="00F1319F" w:rsidRPr="009418D0" w:rsidRDefault="00F1319F" w:rsidP="00F35C03">
            <w:pPr>
              <w:pStyle w:val="ListParagraph"/>
              <w:ind w:left="0"/>
              <w:jc w:val="center"/>
              <w:rPr>
                <w:b/>
                <w:bCs/>
              </w:rPr>
            </w:pPr>
            <w:r>
              <w:rPr>
                <w:b/>
                <w:bCs/>
              </w:rPr>
              <w:t>Advised data ranges for Memory</w:t>
            </w:r>
          </w:p>
        </w:tc>
      </w:tr>
      <w:tr w:rsidR="00F1319F" w:rsidRPr="004B1035" w14:paraId="70AA116B" w14:textId="77777777" w:rsidTr="00F35C03">
        <w:trPr>
          <w:trHeight w:val="283"/>
          <w:jc w:val="center"/>
        </w:trPr>
        <w:tc>
          <w:tcPr>
            <w:tcW w:w="3256" w:type="dxa"/>
            <w:tcBorders>
              <w:top w:val="single" w:sz="4" w:space="0" w:color="auto"/>
              <w:left w:val="single" w:sz="4" w:space="0" w:color="auto"/>
              <w:bottom w:val="single" w:sz="4" w:space="0" w:color="auto"/>
              <w:right w:val="single" w:sz="4" w:space="0" w:color="auto"/>
            </w:tcBorders>
            <w:vAlign w:val="center"/>
            <w:hideMark/>
          </w:tcPr>
          <w:p w14:paraId="50FEC129" w14:textId="77777777" w:rsidR="00F1319F" w:rsidRPr="004B1035" w:rsidRDefault="00F1319F" w:rsidP="00F35C03">
            <w:pPr>
              <w:pStyle w:val="ListParagraph"/>
              <w:ind w:left="0"/>
              <w:jc w:val="center"/>
            </w:pPr>
            <w:r>
              <w:t>Memory Frequency (MHz)</w:t>
            </w:r>
          </w:p>
        </w:tc>
        <w:tc>
          <w:tcPr>
            <w:tcW w:w="5815" w:type="dxa"/>
            <w:tcBorders>
              <w:top w:val="single" w:sz="4" w:space="0" w:color="auto"/>
              <w:left w:val="single" w:sz="4" w:space="0" w:color="auto"/>
              <w:bottom w:val="single" w:sz="4" w:space="0" w:color="auto"/>
              <w:right w:val="single" w:sz="4" w:space="0" w:color="auto"/>
            </w:tcBorders>
            <w:hideMark/>
          </w:tcPr>
          <w:p w14:paraId="58452BB1" w14:textId="77777777" w:rsidR="00F1319F" w:rsidRPr="004B1035" w:rsidRDefault="00F1319F" w:rsidP="00F35C03">
            <w:pPr>
              <w:pStyle w:val="ListParagraph"/>
              <w:ind w:left="0"/>
              <w:jc w:val="center"/>
            </w:pPr>
            <w:r>
              <w:t xml:space="preserve">Between </w:t>
            </w:r>
            <w:r w:rsidRPr="009A5BB4">
              <w:rPr>
                <w:b/>
                <w:bCs/>
              </w:rPr>
              <w:t xml:space="preserve">1000 </w:t>
            </w:r>
            <w:r>
              <w:t xml:space="preserve">to </w:t>
            </w:r>
            <w:r>
              <w:rPr>
                <w:b/>
                <w:bCs/>
              </w:rPr>
              <w:t>5</w:t>
            </w:r>
            <w:r w:rsidRPr="009A5BB4">
              <w:rPr>
                <w:b/>
                <w:bCs/>
              </w:rPr>
              <w:t>000</w:t>
            </w:r>
          </w:p>
        </w:tc>
      </w:tr>
      <w:tr w:rsidR="00F1319F" w:rsidRPr="004B1035" w14:paraId="78418884" w14:textId="77777777" w:rsidTr="00F35C03">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76B3A32" w14:textId="77777777" w:rsidR="00F1319F" w:rsidRPr="004B1035" w:rsidRDefault="00F1319F" w:rsidP="00F35C03">
            <w:pPr>
              <w:pStyle w:val="ListParagraph"/>
              <w:ind w:left="0"/>
              <w:jc w:val="center"/>
            </w:pPr>
            <w:r>
              <w:t>Memory Capacity (GB)</w:t>
            </w:r>
          </w:p>
        </w:tc>
        <w:tc>
          <w:tcPr>
            <w:tcW w:w="5815" w:type="dxa"/>
            <w:tcBorders>
              <w:top w:val="single" w:sz="4" w:space="0" w:color="auto"/>
              <w:left w:val="single" w:sz="4" w:space="0" w:color="auto"/>
              <w:bottom w:val="single" w:sz="4" w:space="0" w:color="auto"/>
              <w:right w:val="single" w:sz="4" w:space="0" w:color="auto"/>
            </w:tcBorders>
            <w:hideMark/>
          </w:tcPr>
          <w:p w14:paraId="77A4619C" w14:textId="77777777" w:rsidR="00F1319F" w:rsidRPr="004B1035" w:rsidRDefault="00F1319F" w:rsidP="00F35C03">
            <w:pPr>
              <w:pStyle w:val="ListParagraph"/>
              <w:ind w:left="0"/>
              <w:jc w:val="center"/>
            </w:pPr>
            <w:r>
              <w:t xml:space="preserve">Between </w:t>
            </w:r>
            <w:r w:rsidRPr="009A5BB4">
              <w:rPr>
                <w:b/>
                <w:bCs/>
              </w:rPr>
              <w:t>1</w:t>
            </w:r>
            <w:r>
              <w:t xml:space="preserve"> to </w:t>
            </w:r>
            <w:r w:rsidRPr="009A5BB4">
              <w:rPr>
                <w:b/>
                <w:bCs/>
              </w:rPr>
              <w:t>256</w:t>
            </w:r>
          </w:p>
        </w:tc>
      </w:tr>
    </w:tbl>
    <w:p w14:paraId="051F310F" w14:textId="77777777" w:rsidR="00F1319F" w:rsidRDefault="00F1319F" w:rsidP="00F1319F">
      <w:pPr>
        <w:pStyle w:val="ListParagraph"/>
        <w:spacing w:line="360" w:lineRule="auto"/>
        <w:ind w:left="0"/>
        <w:jc w:val="both"/>
      </w:pPr>
    </w:p>
    <w:p w14:paraId="18A9BEBB" w14:textId="77777777" w:rsidR="00F1319F" w:rsidRPr="009A5BB4" w:rsidRDefault="00F1319F" w:rsidP="00F1319F">
      <w:pPr>
        <w:pStyle w:val="ListParagraph"/>
        <w:numPr>
          <w:ilvl w:val="0"/>
          <w:numId w:val="17"/>
        </w:numPr>
        <w:spacing w:line="360" w:lineRule="auto"/>
        <w:ind w:left="851" w:hanging="425"/>
        <w:jc w:val="both"/>
      </w:pPr>
      <w:r w:rsidRPr="004B1035">
        <w:lastRenderedPageBreak/>
        <w:t>For the</w:t>
      </w:r>
      <w:r>
        <w:rPr>
          <w:b/>
          <w:bCs/>
        </w:rPr>
        <w:t xml:space="preserve"> processor </w:t>
      </w:r>
      <w:r w:rsidRPr="004B1035">
        <w:t xml:space="preserve">table, </w:t>
      </w:r>
      <w:r>
        <w:t>it is advised to confine to the following ranges:</w:t>
      </w:r>
    </w:p>
    <w:tbl>
      <w:tblPr>
        <w:tblStyle w:val="TableGrid"/>
        <w:tblW w:w="9071" w:type="dxa"/>
        <w:jc w:val="center"/>
        <w:tblLook w:val="04A0" w:firstRow="1" w:lastRow="0" w:firstColumn="1" w:lastColumn="0" w:noHBand="0" w:noVBand="1"/>
      </w:tblPr>
      <w:tblGrid>
        <w:gridCol w:w="3256"/>
        <w:gridCol w:w="5815"/>
      </w:tblGrid>
      <w:tr w:rsidR="00F1319F" w:rsidRPr="004B1035" w14:paraId="743A98B4" w14:textId="77777777" w:rsidTr="00F35C03">
        <w:trPr>
          <w:trHeight w:val="34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4306BAD7" w14:textId="77777777" w:rsidR="00F1319F" w:rsidRPr="009418D0" w:rsidRDefault="00F1319F" w:rsidP="00F35C03">
            <w:pPr>
              <w:pStyle w:val="ListParagraph"/>
              <w:ind w:left="0"/>
              <w:jc w:val="center"/>
              <w:rPr>
                <w:b/>
                <w:bCs/>
              </w:rPr>
            </w:pPr>
            <w:r>
              <w:rPr>
                <w:b/>
                <w:bCs/>
              </w:rPr>
              <w:t>Advised data ranges for Processor</w:t>
            </w:r>
          </w:p>
        </w:tc>
      </w:tr>
      <w:tr w:rsidR="00F1319F" w:rsidRPr="004B1035" w14:paraId="752680E9" w14:textId="77777777" w:rsidTr="00F35C03">
        <w:trPr>
          <w:trHeight w:val="283"/>
          <w:jc w:val="center"/>
        </w:trPr>
        <w:tc>
          <w:tcPr>
            <w:tcW w:w="3256" w:type="dxa"/>
            <w:tcBorders>
              <w:top w:val="single" w:sz="4" w:space="0" w:color="auto"/>
              <w:left w:val="single" w:sz="4" w:space="0" w:color="auto"/>
              <w:bottom w:val="single" w:sz="4" w:space="0" w:color="auto"/>
              <w:right w:val="single" w:sz="4" w:space="0" w:color="auto"/>
            </w:tcBorders>
            <w:vAlign w:val="center"/>
            <w:hideMark/>
          </w:tcPr>
          <w:p w14:paraId="07011FFD" w14:textId="77777777" w:rsidR="00F1319F" w:rsidRPr="004B1035" w:rsidRDefault="00F1319F" w:rsidP="00F35C03">
            <w:pPr>
              <w:pStyle w:val="ListParagraph"/>
              <w:ind w:left="0"/>
              <w:jc w:val="center"/>
            </w:pPr>
            <w:r>
              <w:t>Clock Speed (MHz)</w:t>
            </w:r>
          </w:p>
        </w:tc>
        <w:tc>
          <w:tcPr>
            <w:tcW w:w="5815" w:type="dxa"/>
            <w:tcBorders>
              <w:top w:val="single" w:sz="4" w:space="0" w:color="auto"/>
              <w:left w:val="single" w:sz="4" w:space="0" w:color="auto"/>
              <w:bottom w:val="single" w:sz="4" w:space="0" w:color="auto"/>
              <w:right w:val="single" w:sz="4" w:space="0" w:color="auto"/>
            </w:tcBorders>
            <w:hideMark/>
          </w:tcPr>
          <w:p w14:paraId="5134E448" w14:textId="77777777" w:rsidR="00F1319F" w:rsidRPr="004B1035" w:rsidRDefault="00F1319F" w:rsidP="00F35C03">
            <w:pPr>
              <w:pStyle w:val="ListParagraph"/>
              <w:ind w:left="0"/>
              <w:jc w:val="center"/>
            </w:pPr>
            <w:r>
              <w:t xml:space="preserve">Between </w:t>
            </w:r>
            <w:r w:rsidRPr="009A5BB4">
              <w:rPr>
                <w:b/>
                <w:bCs/>
              </w:rPr>
              <w:t>1</w:t>
            </w:r>
            <w:r>
              <w:rPr>
                <w:b/>
                <w:bCs/>
              </w:rPr>
              <w:t>5</w:t>
            </w:r>
            <w:r w:rsidRPr="009A5BB4">
              <w:rPr>
                <w:b/>
                <w:bCs/>
              </w:rPr>
              <w:t xml:space="preserve">00 </w:t>
            </w:r>
            <w:r>
              <w:t xml:space="preserve">to </w:t>
            </w:r>
            <w:r>
              <w:rPr>
                <w:b/>
                <w:bCs/>
              </w:rPr>
              <w:t>6</w:t>
            </w:r>
            <w:r w:rsidRPr="009A5BB4">
              <w:rPr>
                <w:b/>
                <w:bCs/>
              </w:rPr>
              <w:t>000</w:t>
            </w:r>
          </w:p>
        </w:tc>
      </w:tr>
      <w:tr w:rsidR="00F1319F" w:rsidRPr="004B1035" w14:paraId="1155F395" w14:textId="77777777" w:rsidTr="00F35C03">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2C53EB" w14:textId="77777777" w:rsidR="00F1319F" w:rsidRPr="004B1035" w:rsidRDefault="00F1319F" w:rsidP="00F35C03">
            <w:pPr>
              <w:pStyle w:val="ListParagraph"/>
              <w:ind w:left="0"/>
              <w:jc w:val="center"/>
            </w:pPr>
            <w:r>
              <w:t>Number of Cores</w:t>
            </w:r>
          </w:p>
        </w:tc>
        <w:tc>
          <w:tcPr>
            <w:tcW w:w="5815" w:type="dxa"/>
            <w:tcBorders>
              <w:top w:val="single" w:sz="4" w:space="0" w:color="auto"/>
              <w:left w:val="single" w:sz="4" w:space="0" w:color="auto"/>
              <w:bottom w:val="single" w:sz="4" w:space="0" w:color="auto"/>
              <w:right w:val="single" w:sz="4" w:space="0" w:color="auto"/>
            </w:tcBorders>
            <w:hideMark/>
          </w:tcPr>
          <w:p w14:paraId="7C9C4026" w14:textId="77777777" w:rsidR="00F1319F" w:rsidRPr="004B1035" w:rsidRDefault="00F1319F" w:rsidP="00F35C03">
            <w:pPr>
              <w:pStyle w:val="ListParagraph"/>
              <w:ind w:left="0"/>
              <w:jc w:val="center"/>
            </w:pPr>
            <w:r>
              <w:t xml:space="preserve">Between </w:t>
            </w:r>
            <w:r w:rsidRPr="009A5BB4">
              <w:rPr>
                <w:b/>
                <w:bCs/>
              </w:rPr>
              <w:t>1</w:t>
            </w:r>
            <w:r>
              <w:t xml:space="preserve"> to </w:t>
            </w:r>
            <w:r w:rsidRPr="009A5BB4">
              <w:rPr>
                <w:b/>
                <w:bCs/>
              </w:rPr>
              <w:t>2</w:t>
            </w:r>
            <w:r>
              <w:rPr>
                <w:b/>
                <w:bCs/>
              </w:rPr>
              <w:t>4</w:t>
            </w:r>
          </w:p>
        </w:tc>
      </w:tr>
    </w:tbl>
    <w:p w14:paraId="296E65AF" w14:textId="77777777" w:rsidR="00F1319F" w:rsidRDefault="00F1319F" w:rsidP="00F1319F">
      <w:pPr>
        <w:pStyle w:val="ListParagraph"/>
        <w:spacing w:before="240" w:line="360" w:lineRule="auto"/>
        <w:ind w:left="426"/>
        <w:jc w:val="both"/>
      </w:pPr>
    </w:p>
    <w:p w14:paraId="0B3FBA27" w14:textId="77777777" w:rsidR="00F1319F" w:rsidRDefault="00F1319F" w:rsidP="00F1319F">
      <w:pPr>
        <w:pStyle w:val="ListParagraph"/>
        <w:numPr>
          <w:ilvl w:val="0"/>
          <w:numId w:val="16"/>
        </w:numPr>
        <w:spacing w:before="240" w:after="160" w:line="360" w:lineRule="auto"/>
        <w:ind w:left="426" w:hanging="426"/>
        <w:jc w:val="both"/>
      </w:pPr>
      <w:r w:rsidRPr="7FF6B09F">
        <w:t xml:space="preserve">Create query using DML syntax to </w:t>
      </w:r>
      <w:r w:rsidRPr="7FF6B09F">
        <w:rPr>
          <w:b/>
          <w:bCs/>
        </w:rPr>
        <w:t>simulate the transactions</w:t>
      </w:r>
      <w:r w:rsidRPr="7FF6B09F">
        <w:t xml:space="preserve"> </w:t>
      </w:r>
      <w:r w:rsidRPr="7FF6B09F">
        <w:rPr>
          <w:b/>
          <w:bCs/>
        </w:rPr>
        <w:t>process</w:t>
      </w:r>
      <w:r w:rsidRPr="7FF6B09F">
        <w:t xml:space="preserve"> for transaction and purchase. DML syntax to fill</w:t>
      </w:r>
      <w:r w:rsidRPr="7FF6B09F">
        <w:rPr>
          <w:b/>
          <w:bCs/>
        </w:rPr>
        <w:t xml:space="preserve"> </w:t>
      </w:r>
      <w:r w:rsidRPr="7FF6B09F">
        <w:t xml:space="preserve">database and DML syntax to simulate the transactions process should be a </w:t>
      </w:r>
      <w:r w:rsidRPr="7FF6B09F">
        <w:rPr>
          <w:b/>
          <w:bCs/>
        </w:rPr>
        <w:t>different query</w:t>
      </w:r>
      <w:r w:rsidRPr="7FF6B09F">
        <w:t>.</w:t>
      </w:r>
    </w:p>
    <w:p w14:paraId="26D519E6" w14:textId="77777777" w:rsidR="00F1319F" w:rsidRDefault="00F1319F" w:rsidP="00F1319F">
      <w:pPr>
        <w:spacing w:before="240" w:line="360" w:lineRule="auto"/>
        <w:jc w:val="both"/>
      </w:pPr>
    </w:p>
    <w:p w14:paraId="584F5B14" w14:textId="77777777" w:rsidR="00F1319F" w:rsidRPr="0093333B" w:rsidRDefault="00F1319F" w:rsidP="00F1319F">
      <w:pPr>
        <w:pStyle w:val="ListParagraph"/>
        <w:numPr>
          <w:ilvl w:val="0"/>
          <w:numId w:val="16"/>
        </w:numPr>
        <w:spacing w:after="160" w:line="360" w:lineRule="auto"/>
        <w:ind w:left="426" w:hanging="426"/>
        <w:jc w:val="both"/>
      </w:pPr>
      <w:r w:rsidRPr="7FF6B09F">
        <w:t>To support database management process in</w:t>
      </w:r>
      <w:r w:rsidRPr="7FF6B09F">
        <w:rPr>
          <w:b/>
          <w:bCs/>
        </w:rPr>
        <w:t xml:space="preserve"> JigitalclouN</w:t>
      </w:r>
      <w:r w:rsidRPr="7FF6B09F">
        <w:t>,</w:t>
      </w:r>
      <w:r w:rsidRPr="7FF6B09F">
        <w:rPr>
          <w:b/>
          <w:bCs/>
        </w:rPr>
        <w:t xml:space="preserve"> </w:t>
      </w:r>
      <w:r w:rsidRPr="7FF6B09F">
        <w:t xml:space="preserve">you are asked to provide some </w:t>
      </w:r>
      <w:r w:rsidRPr="7FF6B09F">
        <w:rPr>
          <w:b/>
          <w:bCs/>
        </w:rPr>
        <w:t>queries</w:t>
      </w:r>
      <w:r w:rsidRPr="7FF6B09F">
        <w:t xml:space="preserve"> that result in important data. The queries you need to provide are:</w:t>
      </w:r>
    </w:p>
    <w:p w14:paraId="7765F5E3" w14:textId="77777777" w:rsidR="00F1319F" w:rsidRDefault="00F1319F" w:rsidP="00F1319F">
      <w:pPr>
        <w:spacing w:line="360" w:lineRule="auto"/>
        <w:jc w:val="both"/>
      </w:pPr>
    </w:p>
    <w:p w14:paraId="1D970DB0" w14:textId="77777777" w:rsidR="00F1319F" w:rsidRPr="00FF157E" w:rsidRDefault="00F1319F" w:rsidP="00F1319F">
      <w:pPr>
        <w:pStyle w:val="ListParagraph"/>
        <w:numPr>
          <w:ilvl w:val="0"/>
          <w:numId w:val="18"/>
        </w:numPr>
        <w:spacing w:after="160" w:line="360" w:lineRule="auto"/>
        <w:jc w:val="both"/>
      </w:pPr>
      <w:r w:rsidRPr="7FF6B09F">
        <w:t>Display StaffId, StaffName, StaffGender, StaffSalary, and LongestPeriod (</w:t>
      </w:r>
      <w:r>
        <w:t>obtained</w:t>
      </w:r>
      <w:r w:rsidRPr="7FF6B09F">
        <w:t xml:space="preserve"> from the maximum amount of rental duration of the handled transactions) for every staff who have a salary less than 15000000 and have handled rental transactions with customers younger than 20 years old.</w:t>
      </w:r>
    </w:p>
    <w:p w14:paraId="46F4D51B" w14:textId="77777777" w:rsidR="00F1319F" w:rsidRDefault="00F1319F" w:rsidP="00F1319F">
      <w:pPr>
        <w:spacing w:line="360" w:lineRule="auto"/>
        <w:jc w:val="both"/>
      </w:pPr>
    </w:p>
    <w:p w14:paraId="39A0412E" w14:textId="77777777" w:rsidR="00F1319F" w:rsidRDefault="00F1319F" w:rsidP="00F1319F">
      <w:pPr>
        <w:pStyle w:val="ListParagraph"/>
        <w:numPr>
          <w:ilvl w:val="0"/>
          <w:numId w:val="18"/>
        </w:numPr>
        <w:spacing w:line="360" w:lineRule="auto"/>
        <w:jc w:val="both"/>
      </w:pPr>
      <w:r w:rsidRPr="7FF6B09F">
        <w:t>Display Location (</w:t>
      </w:r>
      <w:r>
        <w:t>obtained</w:t>
      </w:r>
      <w:r w:rsidRPr="7FF6B09F">
        <w:t xml:space="preserve"> from LocationCityName, followed by a space and LocationCountryName), CheapestServerPrice (</w:t>
      </w:r>
      <w:r>
        <w:t>obtained</w:t>
      </w:r>
      <w:r w:rsidRPr="7FF6B09F">
        <w:t xml:space="preserve"> from the ServerPriceIDR of the server with the lowest price located in each location) for every location that has a server using processor with clock speed faster than 3000 MHz. and is located at most 30 degrees from the equator (LocationLatitude must be at least -30 and at most 30).</w:t>
      </w:r>
    </w:p>
    <w:p w14:paraId="53F1496B" w14:textId="77777777" w:rsidR="00F1319F" w:rsidRDefault="00F1319F" w:rsidP="00F1319F">
      <w:pPr>
        <w:spacing w:line="360" w:lineRule="auto"/>
        <w:jc w:val="both"/>
      </w:pPr>
    </w:p>
    <w:p w14:paraId="6A9A6130" w14:textId="77777777" w:rsidR="00F1319F" w:rsidRDefault="00F1319F" w:rsidP="00F1319F">
      <w:pPr>
        <w:pStyle w:val="ListParagraph"/>
        <w:numPr>
          <w:ilvl w:val="0"/>
          <w:numId w:val="18"/>
        </w:numPr>
        <w:spacing w:line="360" w:lineRule="auto"/>
        <w:jc w:val="both"/>
      </w:pPr>
      <w:r w:rsidRPr="7FF6B09F">
        <w:t>Display RentalID, MaxMemoryFrequency (</w:t>
      </w:r>
      <w:r>
        <w:t>obtained</w:t>
      </w:r>
      <w:r w:rsidRPr="7FF6B09F">
        <w:t xml:space="preserve"> from the maximum MemoryFrequencyMHz followed by ' MHz'), TotalMemoryCapacity (</w:t>
      </w:r>
      <w:r>
        <w:t>obtained</w:t>
      </w:r>
      <w:r w:rsidRPr="7FF6B09F">
        <w:t xml:space="preserve"> from the sum of MemoryCapacityGB followed by ' GB') for each rental transaction which occurs on the last quarter of 2020.</w:t>
      </w:r>
    </w:p>
    <w:p w14:paraId="3F8F6E0A" w14:textId="77777777" w:rsidR="00F1319F" w:rsidRDefault="00F1319F" w:rsidP="00F1319F">
      <w:pPr>
        <w:spacing w:line="360" w:lineRule="auto"/>
        <w:jc w:val="both"/>
      </w:pPr>
    </w:p>
    <w:p w14:paraId="7C7D5C48" w14:textId="77777777" w:rsidR="00F1319F" w:rsidRDefault="00F1319F" w:rsidP="00F1319F">
      <w:pPr>
        <w:pStyle w:val="ListParagraph"/>
        <w:numPr>
          <w:ilvl w:val="0"/>
          <w:numId w:val="18"/>
        </w:numPr>
        <w:spacing w:line="360" w:lineRule="auto"/>
        <w:jc w:val="both"/>
      </w:pPr>
      <w:r w:rsidRPr="7FF6B09F">
        <w:t>Display SaleID, ServerCount (</w:t>
      </w:r>
      <w:r>
        <w:t>obtained</w:t>
      </w:r>
      <w:r w:rsidRPr="7FF6B09F">
        <w:t xml:space="preserve"> from the number of servers in each transaction), AverageServerPrice (</w:t>
      </w:r>
      <w:r>
        <w:t>obtained</w:t>
      </w:r>
      <w:r w:rsidRPr="7FF6B09F">
        <w:t xml:space="preserve"> from the average of ServerPriceIDR divided by 1000000 followed by ' million(s) IDR'), for each sale transaction occurring in 2016 </w:t>
      </w:r>
      <w:r>
        <w:t>until</w:t>
      </w:r>
      <w:r w:rsidRPr="7FF6B09F">
        <w:t xml:space="preserve"> 2020 and has AverageServerPrice of more than 50000000.</w:t>
      </w:r>
    </w:p>
    <w:p w14:paraId="704A3083" w14:textId="77777777" w:rsidR="00F1319F" w:rsidRDefault="00F1319F" w:rsidP="00F1319F">
      <w:pPr>
        <w:spacing w:line="360" w:lineRule="auto"/>
        <w:jc w:val="both"/>
      </w:pPr>
    </w:p>
    <w:p w14:paraId="69340341" w14:textId="77777777" w:rsidR="00F1319F" w:rsidRDefault="00F1319F" w:rsidP="00F1319F">
      <w:pPr>
        <w:pStyle w:val="ListParagraph"/>
        <w:numPr>
          <w:ilvl w:val="0"/>
          <w:numId w:val="18"/>
        </w:numPr>
        <w:spacing w:line="360" w:lineRule="auto"/>
        <w:jc w:val="both"/>
      </w:pPr>
      <w:r w:rsidRPr="7FF6B09F">
        <w:t>Display SaleID, MostExpensiveServerPrice (</w:t>
      </w:r>
      <w:r>
        <w:t>obtained</w:t>
      </w:r>
      <w:r w:rsidRPr="7FF6B09F">
        <w:t xml:space="preserve"> from the most expensive server price in the transaction), HardwareRatingIndex (</w:t>
      </w:r>
      <w:r>
        <w:t>obtained</w:t>
      </w:r>
      <w:r w:rsidRPr="7FF6B09F">
        <w:t xml:space="preserve"> from ((0.55 * ProcessorClock * ProcessorCoreCount) + (MemoryFrequency * MemoryCapacityGB * 0.05)) / 143200) formatted to 3 decimal places</w:t>
      </w:r>
      <w:r>
        <w:t>)</w:t>
      </w:r>
      <w:r w:rsidRPr="7FF6B09F">
        <w:t xml:space="preserve"> for the sale transactions which has server listed in the top 10 most expensive servers which occurs in odd years. </w:t>
      </w:r>
    </w:p>
    <w:p w14:paraId="0B6DC396" w14:textId="77777777" w:rsidR="00F1319F" w:rsidRPr="0076438A" w:rsidRDefault="00F1319F" w:rsidP="00F1319F">
      <w:pPr>
        <w:pStyle w:val="ListParagraph"/>
        <w:spacing w:line="360" w:lineRule="auto"/>
        <w:jc w:val="both"/>
      </w:pPr>
      <w:r w:rsidRPr="0076438A">
        <w:t>(</w:t>
      </w:r>
      <w:r w:rsidRPr="0076438A">
        <w:rPr>
          <w:b/>
        </w:rPr>
        <w:t>ALIAS SUBQUERY</w:t>
      </w:r>
      <w:r w:rsidRPr="0076438A">
        <w:t>)</w:t>
      </w:r>
    </w:p>
    <w:p w14:paraId="0CF50559" w14:textId="77777777" w:rsidR="00F1319F" w:rsidRPr="0093333B" w:rsidRDefault="00F1319F" w:rsidP="00F1319F">
      <w:pPr>
        <w:spacing w:line="360" w:lineRule="auto"/>
        <w:ind w:left="131" w:firstLine="720"/>
        <w:jc w:val="both"/>
      </w:pPr>
    </w:p>
    <w:p w14:paraId="2EDACF1F" w14:textId="77777777" w:rsidR="00F1319F" w:rsidRDefault="00F1319F" w:rsidP="00F1319F">
      <w:pPr>
        <w:pStyle w:val="ListParagraph"/>
        <w:numPr>
          <w:ilvl w:val="0"/>
          <w:numId w:val="18"/>
        </w:numPr>
        <w:spacing w:line="360" w:lineRule="auto"/>
        <w:ind w:left="851" w:hanging="425"/>
        <w:jc w:val="both"/>
      </w:pPr>
      <w:r w:rsidRPr="7FF6B09F">
        <w:t>Display ProcessorName (</w:t>
      </w:r>
      <w:r>
        <w:t>obtained</w:t>
      </w:r>
      <w:r w:rsidRPr="7FF6B09F">
        <w:t xml:space="preserve"> from the first word of ProcessorName followed by a space and ProcessorModel), CoreCount (</w:t>
      </w:r>
      <w:r>
        <w:t>obtained</w:t>
      </w:r>
      <w:r w:rsidRPr="7FF6B09F">
        <w:t xml:space="preserve"> from ProcessorCoreCount followed by ' core(s)', ProcessorPriceIDR for the most expensive processors among the ones having the same core count and is used in servers located in the northern hemisphere (LocationLatitude is</w:t>
      </w:r>
      <w:r>
        <w:t xml:space="preserve"> starts from</w:t>
      </w:r>
      <w:r w:rsidRPr="7FF6B09F">
        <w:t xml:space="preserve"> 0 up to 90).</w:t>
      </w:r>
      <w:r>
        <w:t xml:space="preserve"> The result must not be duplicate.</w:t>
      </w:r>
    </w:p>
    <w:p w14:paraId="1B489D0C" w14:textId="77777777" w:rsidR="00F1319F" w:rsidRDefault="00F1319F" w:rsidP="00F1319F">
      <w:pPr>
        <w:pStyle w:val="ListParagraph"/>
        <w:spacing w:line="360" w:lineRule="auto"/>
        <w:ind w:left="851"/>
        <w:jc w:val="both"/>
      </w:pPr>
      <w:r w:rsidRPr="00AE02A2">
        <w:t>(</w:t>
      </w:r>
      <w:r w:rsidRPr="00AE02A2">
        <w:rPr>
          <w:b/>
        </w:rPr>
        <w:t>ALIAS SUBQUERY</w:t>
      </w:r>
      <w:r w:rsidRPr="00AE02A2">
        <w:t>)</w:t>
      </w:r>
    </w:p>
    <w:p w14:paraId="4BBDA575" w14:textId="77777777" w:rsidR="00F1319F" w:rsidRPr="00AE02A2" w:rsidRDefault="00F1319F" w:rsidP="00F1319F">
      <w:pPr>
        <w:pStyle w:val="ListParagraph"/>
        <w:spacing w:line="360" w:lineRule="auto"/>
        <w:ind w:left="851"/>
        <w:jc w:val="both"/>
      </w:pPr>
    </w:p>
    <w:p w14:paraId="45815A03" w14:textId="77777777" w:rsidR="00F1319F" w:rsidRDefault="00F1319F" w:rsidP="00F1319F">
      <w:pPr>
        <w:pStyle w:val="ListParagraph"/>
        <w:numPr>
          <w:ilvl w:val="0"/>
          <w:numId w:val="18"/>
        </w:numPr>
        <w:spacing w:line="360" w:lineRule="auto"/>
        <w:ind w:left="851" w:hanging="425"/>
        <w:jc w:val="both"/>
      </w:pPr>
      <w:r w:rsidRPr="7FF6B09F">
        <w:t>Display HiddenCustomerName (</w:t>
      </w:r>
      <w:r>
        <w:t>obtained</w:t>
      </w:r>
      <w:r w:rsidRPr="7FF6B09F">
        <w:t xml:space="preserve"> from the first letter of CustomerName followed by '***** *****'), CurrentPurchaseAmount (</w:t>
      </w:r>
      <w:r>
        <w:t>obtained</w:t>
      </w:r>
      <w:r w:rsidRPr="7FF6B09F">
        <w:t xml:space="preserve"> from the amount of sale transactions made), CountedPurchaseAmount (</w:t>
      </w:r>
      <w:r>
        <w:t>obtained</w:t>
      </w:r>
      <w:r w:rsidRPr="7FF6B09F">
        <w:t xml:space="preserve"> from the amount of sale transactions made), RewardPointsGiven (</w:t>
      </w:r>
      <w:r>
        <w:t>obtained</w:t>
      </w:r>
      <w:r w:rsidRPr="7FF6B09F">
        <w:t xml:space="preserve"> from the total spending (counted from the sum of ServerPriceIDR for all transactions made) of the customer divided by 1000000 followed by ' point(s)'), for each customer who is in the top 10 customer with most spending in server purchasing (sale transactions) in 2015 </w:t>
      </w:r>
      <w:r>
        <w:t xml:space="preserve">until </w:t>
      </w:r>
      <w:r w:rsidRPr="7FF6B09F">
        <w:t xml:space="preserve">2019 period. </w:t>
      </w:r>
    </w:p>
    <w:p w14:paraId="0E66FD22" w14:textId="77777777" w:rsidR="00F1319F" w:rsidRPr="00932391" w:rsidRDefault="00F1319F" w:rsidP="00F1319F">
      <w:pPr>
        <w:pStyle w:val="ListParagraph"/>
        <w:spacing w:line="360" w:lineRule="auto"/>
        <w:ind w:left="851"/>
        <w:jc w:val="both"/>
      </w:pPr>
      <w:r w:rsidRPr="00932391">
        <w:t>(</w:t>
      </w:r>
      <w:r w:rsidRPr="00932391">
        <w:rPr>
          <w:b/>
        </w:rPr>
        <w:t>ALIAS SUBQUERY</w:t>
      </w:r>
      <w:r w:rsidRPr="00932391">
        <w:t>)</w:t>
      </w:r>
    </w:p>
    <w:p w14:paraId="2009C53D" w14:textId="77777777" w:rsidR="00F1319F" w:rsidRPr="004B1035" w:rsidRDefault="00F1319F" w:rsidP="00F1319F">
      <w:pPr>
        <w:pStyle w:val="ListParagraph"/>
        <w:spacing w:line="360" w:lineRule="auto"/>
        <w:ind w:left="851"/>
        <w:jc w:val="both"/>
      </w:pPr>
    </w:p>
    <w:p w14:paraId="31E07E5E" w14:textId="77777777" w:rsidR="00F1319F" w:rsidRDefault="00F1319F" w:rsidP="00F1319F">
      <w:pPr>
        <w:pStyle w:val="ListParagraph"/>
        <w:numPr>
          <w:ilvl w:val="0"/>
          <w:numId w:val="18"/>
        </w:numPr>
        <w:spacing w:line="360" w:lineRule="auto"/>
        <w:ind w:left="851" w:hanging="425"/>
        <w:jc w:val="both"/>
      </w:pPr>
      <w:r w:rsidRPr="7FF6B09F">
        <w:t>Display StaffName (</w:t>
      </w:r>
      <w:r>
        <w:t>obtained</w:t>
      </w:r>
      <w:r w:rsidRPr="7FF6B09F">
        <w:t xml:space="preserve"> from 'Staff ' followed by the first word of StaffName), StaffEmail (</w:t>
      </w:r>
      <w:r>
        <w:t>obtained</w:t>
      </w:r>
      <w:r w:rsidRPr="7FF6B09F">
        <w:t xml:space="preserve"> from replacing part after the '@' in StaffEmail with 'jigitalcloun.net'), StaffAddress, StaffSalary (</w:t>
      </w:r>
      <w:r>
        <w:t>obtained</w:t>
      </w:r>
      <w:r w:rsidRPr="7FF6B09F">
        <w:t xml:space="preserve"> from StaffSalary divided by 10000000 followed by ' million(s) IDR'), TotalValue (</w:t>
      </w:r>
      <w:r>
        <w:t>obtained</w:t>
      </w:r>
      <w:r w:rsidRPr="7FF6B09F">
        <w:t xml:space="preserve"> from the sum of (ServerPriceIDR / 120 * RentalDuration)) for every staff who have a salary below the average staff salary and has a TotalValue more than 10000000.</w:t>
      </w:r>
    </w:p>
    <w:p w14:paraId="0C5CA163" w14:textId="77777777" w:rsidR="00F1319F" w:rsidRPr="00093B67" w:rsidRDefault="00F1319F" w:rsidP="00F1319F">
      <w:pPr>
        <w:pStyle w:val="ListParagraph"/>
        <w:spacing w:line="360" w:lineRule="auto"/>
        <w:ind w:left="851"/>
        <w:jc w:val="both"/>
      </w:pPr>
      <w:r w:rsidRPr="00093B67">
        <w:t>(</w:t>
      </w:r>
      <w:r w:rsidRPr="00093B67">
        <w:rPr>
          <w:b/>
        </w:rPr>
        <w:t>ALIAS SUBQUERY</w:t>
      </w:r>
      <w:r w:rsidRPr="00093B67">
        <w:t>)</w:t>
      </w:r>
    </w:p>
    <w:p w14:paraId="58A80025" w14:textId="77777777" w:rsidR="00F1319F" w:rsidRPr="003331DB" w:rsidRDefault="00F1319F" w:rsidP="00F1319F">
      <w:pPr>
        <w:pStyle w:val="ListParagraph"/>
        <w:spacing w:line="360" w:lineRule="auto"/>
        <w:ind w:left="851"/>
        <w:jc w:val="both"/>
      </w:pPr>
    </w:p>
    <w:p w14:paraId="401A7996" w14:textId="77777777" w:rsidR="00F1319F" w:rsidRDefault="00F1319F" w:rsidP="00F1319F">
      <w:pPr>
        <w:pStyle w:val="ListParagraph"/>
        <w:numPr>
          <w:ilvl w:val="0"/>
          <w:numId w:val="18"/>
        </w:numPr>
        <w:spacing w:line="360" w:lineRule="auto"/>
        <w:ind w:left="851" w:hanging="425"/>
        <w:jc w:val="both"/>
      </w:pPr>
      <w:r w:rsidRPr="7FF6B09F">
        <w:t>Create a view named ‘ServerRentalDurationView’ to display Server (</w:t>
      </w:r>
      <w:r>
        <w:t>obtained</w:t>
      </w:r>
      <w:r w:rsidRPr="7FF6B09F">
        <w:t xml:space="preserve"> from Replacing 'JCN-V' in ServerID with 'No. '), TotalRentalDuration (</w:t>
      </w:r>
      <w:r>
        <w:t>Obtained</w:t>
      </w:r>
      <w:r w:rsidRPr="7FF6B09F">
        <w:t xml:space="preserve"> from the total rental duration </w:t>
      </w:r>
      <w:r w:rsidRPr="7FF6B09F">
        <w:lastRenderedPageBreak/>
        <w:t>on the server followed by ' month(s)'), MaxSingleRentalDuration (</w:t>
      </w:r>
      <w:r>
        <w:t>Obtained</w:t>
      </w:r>
      <w:r w:rsidRPr="7FF6B09F">
        <w:t xml:space="preserve"> from the maximum rental duration on the server followed by ' month(s)') for all servers located in the southern hemisphere (Latitude is below 0 down to -90) which have </w:t>
      </w:r>
      <w:r>
        <w:t>more than</w:t>
      </w:r>
      <w:r w:rsidRPr="7FF6B09F">
        <w:t xml:space="preserve"> </w:t>
      </w:r>
      <w:r>
        <w:t>50</w:t>
      </w:r>
      <w:r w:rsidRPr="7FF6B09F">
        <w:t xml:space="preserve"> months of total rental duration.</w:t>
      </w:r>
    </w:p>
    <w:p w14:paraId="52B749C8" w14:textId="77777777" w:rsidR="00F1319F" w:rsidRPr="00093B67" w:rsidRDefault="00F1319F" w:rsidP="00F1319F">
      <w:pPr>
        <w:pStyle w:val="ListParagraph"/>
        <w:spacing w:line="360" w:lineRule="auto"/>
        <w:ind w:left="851"/>
        <w:jc w:val="both"/>
      </w:pPr>
    </w:p>
    <w:p w14:paraId="5C9652C6" w14:textId="77777777" w:rsidR="00F1319F" w:rsidRDefault="00F1319F" w:rsidP="00F1319F">
      <w:pPr>
        <w:pStyle w:val="ListParagraph"/>
        <w:numPr>
          <w:ilvl w:val="0"/>
          <w:numId w:val="18"/>
        </w:numPr>
        <w:spacing w:line="360" w:lineRule="auto"/>
        <w:ind w:left="851" w:hanging="425"/>
        <w:jc w:val="both"/>
      </w:pPr>
      <w:r w:rsidRPr="7FF6B09F">
        <w:t>Create a view named ‘SoldProcessorPerformanceView’ to display SaleID, MinEffectiveClock (</w:t>
      </w:r>
      <w:r>
        <w:t>obtained</w:t>
      </w:r>
      <w:r w:rsidRPr="7FF6B09F">
        <w:t xml:space="preserve"> from the minimum value of ProcessorClockMHZ * ProcessorCoreCount * 0.675, displayed with 1 decimal places followed by ' MHz'), MaxEffectiveClock (</w:t>
      </w:r>
      <w:r>
        <w:t>obtained</w:t>
      </w:r>
      <w:r w:rsidRPr="7FF6B09F">
        <w:t xml:space="preserve"> from the maximum value of ProcessorClockMHZ * ProcessorCoreCount * 0.675, displayed with 1 decimal places followed by ' MHz') for every rental transaction that rents a server using a processor with a core count of a power of 2</w:t>
      </w:r>
      <w:r>
        <w:t xml:space="preserve"> and </w:t>
      </w:r>
      <w:r w:rsidRPr="7FF6B09F">
        <w:t>that has a MinEffectiveClock of at least 10000.</w:t>
      </w:r>
    </w:p>
    <w:p w14:paraId="0DF25CF6" w14:textId="77777777" w:rsidR="00F1319F" w:rsidRPr="005D3BF1" w:rsidRDefault="00F1319F" w:rsidP="00F1319F">
      <w:pPr>
        <w:pStyle w:val="ListParagraph"/>
        <w:spacing w:line="360" w:lineRule="auto"/>
        <w:ind w:left="851"/>
        <w:jc w:val="both"/>
      </w:pPr>
    </w:p>
    <w:p w14:paraId="25E4F37B" w14:textId="77777777" w:rsidR="00F1319F" w:rsidRPr="004B1035" w:rsidRDefault="00F1319F" w:rsidP="00F1319F">
      <w:pPr>
        <w:spacing w:line="360" w:lineRule="auto"/>
        <w:jc w:val="both"/>
      </w:pPr>
      <w:r w:rsidRPr="004B1035">
        <w:rPr>
          <w:b/>
        </w:rPr>
        <w:t>File that must be collected</w:t>
      </w:r>
      <w:r w:rsidRPr="004B1035">
        <w:t>:</w:t>
      </w:r>
    </w:p>
    <w:p w14:paraId="5B5D6C4E" w14:textId="77777777" w:rsidR="00F1319F" w:rsidRPr="004B1035" w:rsidRDefault="00F1319F" w:rsidP="00F1319F">
      <w:pPr>
        <w:pStyle w:val="ListParagraph"/>
        <w:numPr>
          <w:ilvl w:val="0"/>
          <w:numId w:val="19"/>
        </w:numPr>
        <w:spacing w:line="360" w:lineRule="auto"/>
        <w:ind w:left="426" w:hanging="426"/>
        <w:jc w:val="both"/>
      </w:pPr>
      <w:r w:rsidRPr="004B1035">
        <w:t>Entity Relationship Diagram (.vsdx, .png)</w:t>
      </w:r>
    </w:p>
    <w:p w14:paraId="2A10D623" w14:textId="77777777" w:rsidR="00F1319F" w:rsidRPr="004B1035" w:rsidRDefault="00F1319F" w:rsidP="00F1319F">
      <w:pPr>
        <w:pStyle w:val="ListParagraph"/>
        <w:numPr>
          <w:ilvl w:val="0"/>
          <w:numId w:val="19"/>
        </w:numPr>
        <w:spacing w:line="360" w:lineRule="auto"/>
        <w:ind w:left="426" w:hanging="426"/>
        <w:jc w:val="both"/>
      </w:pPr>
      <w:r w:rsidRPr="004B1035">
        <w:t>Query to create the database system (.sql)</w:t>
      </w:r>
    </w:p>
    <w:p w14:paraId="62F3C279" w14:textId="77777777" w:rsidR="00F1319F" w:rsidRPr="004B1035" w:rsidRDefault="00F1319F" w:rsidP="00F1319F">
      <w:pPr>
        <w:pStyle w:val="ListParagraph"/>
        <w:numPr>
          <w:ilvl w:val="0"/>
          <w:numId w:val="19"/>
        </w:numPr>
        <w:spacing w:line="360" w:lineRule="auto"/>
        <w:ind w:left="426" w:hanging="426"/>
        <w:jc w:val="both"/>
      </w:pPr>
      <w:r w:rsidRPr="004B1035">
        <w:t>Query to insert data into tables (.sql)</w:t>
      </w:r>
    </w:p>
    <w:p w14:paraId="3C7879EB" w14:textId="77777777" w:rsidR="00F1319F" w:rsidRPr="004B1035" w:rsidRDefault="00F1319F" w:rsidP="00F1319F">
      <w:pPr>
        <w:pStyle w:val="ListParagraph"/>
        <w:numPr>
          <w:ilvl w:val="0"/>
          <w:numId w:val="19"/>
        </w:numPr>
        <w:spacing w:line="360" w:lineRule="auto"/>
        <w:ind w:left="426" w:hanging="426"/>
        <w:jc w:val="both"/>
      </w:pPr>
      <w:r w:rsidRPr="004B1035">
        <w:t>Query to simulate the transactions processes (.sql)</w:t>
      </w:r>
    </w:p>
    <w:p w14:paraId="74E9FDAA" w14:textId="77777777" w:rsidR="00F1319F" w:rsidRPr="004B1035" w:rsidRDefault="00F1319F" w:rsidP="00F1319F">
      <w:pPr>
        <w:pStyle w:val="ListParagraph"/>
        <w:numPr>
          <w:ilvl w:val="0"/>
          <w:numId w:val="19"/>
        </w:numPr>
        <w:spacing w:line="360" w:lineRule="auto"/>
        <w:ind w:left="426" w:hanging="426"/>
        <w:jc w:val="both"/>
      </w:pPr>
      <w:r w:rsidRPr="004B1035">
        <w:t>Query to answer the 10 cases (.sql)</w:t>
      </w:r>
    </w:p>
    <w:p w14:paraId="688DD6D1" w14:textId="397F662B" w:rsidR="008C6276" w:rsidRPr="00E77061" w:rsidRDefault="008C6276" w:rsidP="00F1319F">
      <w:pPr>
        <w:spacing w:after="240" w:line="360" w:lineRule="auto"/>
        <w:jc w:val="center"/>
        <w:rPr>
          <w:shd w:val="clear" w:color="auto" w:fill="FFFFFF"/>
        </w:rPr>
      </w:pPr>
    </w:p>
    <w:sectPr w:rsidR="008C6276" w:rsidRPr="00E77061"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20CF" w14:textId="77777777" w:rsidR="00DC32D6" w:rsidRDefault="00DC32D6" w:rsidP="00273E4A">
      <w:r>
        <w:separator/>
      </w:r>
    </w:p>
  </w:endnote>
  <w:endnote w:type="continuationSeparator" w:id="0">
    <w:p w14:paraId="347D392A" w14:textId="77777777" w:rsidR="00DC32D6" w:rsidRDefault="00DC32D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66D81" w14:textId="77777777" w:rsidR="00DC32D6" w:rsidRDefault="00DC32D6" w:rsidP="00273E4A">
      <w:r>
        <w:separator/>
      </w:r>
    </w:p>
  </w:footnote>
  <w:footnote w:type="continuationSeparator" w:id="0">
    <w:p w14:paraId="636069EC" w14:textId="77777777" w:rsidR="00DC32D6" w:rsidRDefault="00DC32D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C614016" w:rsidR="005D0782" w:rsidRPr="00664625" w:rsidRDefault="00664625" w:rsidP="005D0782">
          <w:pPr>
            <w:pStyle w:val="Header"/>
            <w:tabs>
              <w:tab w:val="clear" w:pos="9360"/>
            </w:tabs>
            <w:rPr>
              <w:b/>
              <w:sz w:val="20"/>
            </w:rPr>
          </w:pPr>
          <w:r>
            <w:rPr>
              <w:b/>
              <w:sz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B959D1"/>
    <w:multiLevelType w:val="hybridMultilevel"/>
    <w:tmpl w:val="B6046C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7333B5"/>
    <w:multiLevelType w:val="hybridMultilevel"/>
    <w:tmpl w:val="34E48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5"/>
  </w:num>
  <w:num w:numId="3" w16cid:durableId="393894099">
    <w:abstractNumId w:val="11"/>
  </w:num>
  <w:num w:numId="4" w16cid:durableId="1414398655">
    <w:abstractNumId w:val="6"/>
  </w:num>
  <w:num w:numId="5" w16cid:durableId="1865751856">
    <w:abstractNumId w:val="14"/>
  </w:num>
  <w:num w:numId="6" w16cid:durableId="832599873">
    <w:abstractNumId w:val="10"/>
  </w:num>
  <w:num w:numId="7" w16cid:durableId="273369844">
    <w:abstractNumId w:val="15"/>
  </w:num>
  <w:num w:numId="8" w16cid:durableId="127017365">
    <w:abstractNumId w:val="1"/>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9"/>
  </w:num>
  <w:num w:numId="13" w16cid:durableId="1607425616">
    <w:abstractNumId w:val="17"/>
  </w:num>
  <w:num w:numId="14" w16cid:durableId="1929850747">
    <w:abstractNumId w:val="3"/>
  </w:num>
  <w:num w:numId="15" w16cid:durableId="1063333334">
    <w:abstractNumId w:val="7"/>
  </w:num>
  <w:num w:numId="16" w16cid:durableId="1711884076">
    <w:abstractNumId w:val="13"/>
  </w:num>
  <w:num w:numId="17" w16cid:durableId="651757100">
    <w:abstractNumId w:val="8"/>
  </w:num>
  <w:num w:numId="18" w16cid:durableId="12130802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91934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3265"/>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C777E"/>
    <w:rsid w:val="001D3E05"/>
    <w:rsid w:val="001D4810"/>
    <w:rsid w:val="001D7F9B"/>
    <w:rsid w:val="001E4042"/>
    <w:rsid w:val="001E4C25"/>
    <w:rsid w:val="001E637E"/>
    <w:rsid w:val="001E7ABE"/>
    <w:rsid w:val="001F64B6"/>
    <w:rsid w:val="00224780"/>
    <w:rsid w:val="00235C36"/>
    <w:rsid w:val="002376FA"/>
    <w:rsid w:val="0026738C"/>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37221"/>
    <w:rsid w:val="003432E6"/>
    <w:rsid w:val="003439D3"/>
    <w:rsid w:val="00345281"/>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252D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64625"/>
    <w:rsid w:val="0067443D"/>
    <w:rsid w:val="0067791B"/>
    <w:rsid w:val="006929C3"/>
    <w:rsid w:val="006D36BC"/>
    <w:rsid w:val="006F4D80"/>
    <w:rsid w:val="00701ECA"/>
    <w:rsid w:val="007052E0"/>
    <w:rsid w:val="00706DD9"/>
    <w:rsid w:val="0071363F"/>
    <w:rsid w:val="00720962"/>
    <w:rsid w:val="0072245D"/>
    <w:rsid w:val="00737595"/>
    <w:rsid w:val="00741192"/>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043E"/>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4771C"/>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05D3"/>
    <w:rsid w:val="00CF11B0"/>
    <w:rsid w:val="00D121E5"/>
    <w:rsid w:val="00D22C95"/>
    <w:rsid w:val="00D30822"/>
    <w:rsid w:val="00D33F3B"/>
    <w:rsid w:val="00D34186"/>
    <w:rsid w:val="00D3685C"/>
    <w:rsid w:val="00D37E0D"/>
    <w:rsid w:val="00D47C75"/>
    <w:rsid w:val="00D60A6D"/>
    <w:rsid w:val="00D67DFC"/>
    <w:rsid w:val="00D95848"/>
    <w:rsid w:val="00DA4A85"/>
    <w:rsid w:val="00DB0A75"/>
    <w:rsid w:val="00DC32D6"/>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1319F"/>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147</TotalTime>
  <Pages>8</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Erin</cp:lastModifiedBy>
  <cp:revision>109</cp:revision>
  <dcterms:created xsi:type="dcterms:W3CDTF">2017-10-20T05:51:00Z</dcterms:created>
  <dcterms:modified xsi:type="dcterms:W3CDTF">2023-01-24T04:29:00Z</dcterms:modified>
</cp:coreProperties>
</file>